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4084" w14:textId="77777777" w:rsidR="0065534E" w:rsidRPr="00B06D3D" w:rsidRDefault="0065534E" w:rsidP="0065534E">
      <w:pPr>
        <w:overflowPunct/>
        <w:spacing w:after="0" w:line="276" w:lineRule="auto"/>
        <w:jc w:val="both"/>
        <w:textAlignment w:val="auto"/>
        <w:rPr>
          <w:rFonts w:ascii="Verdana" w:eastAsia="Calibri" w:hAnsi="Verdana" w:cs="Arial"/>
          <w:b/>
          <w:bCs/>
          <w:color w:val="000000"/>
          <w:sz w:val="24"/>
          <w:szCs w:val="24"/>
          <w:lang w:val="nl-NL" w:eastAsia="en-US"/>
        </w:rPr>
      </w:pPr>
      <w:r w:rsidRPr="00B06D3D">
        <w:rPr>
          <w:rFonts w:ascii="Verdana" w:eastAsia="Calibri" w:hAnsi="Verdana"/>
          <w:noProof/>
          <w:sz w:val="24"/>
          <w:szCs w:val="22"/>
          <w:lang w:val="nl-NL"/>
        </w:rPr>
        <w:drawing>
          <wp:anchor distT="0" distB="0" distL="114300" distR="114300" simplePos="0" relativeHeight="251658240" behindDoc="0" locked="0" layoutInCell="1" allowOverlap="1" wp14:anchorId="63D8D5EF" wp14:editId="10942EBC">
            <wp:simplePos x="0" y="0"/>
            <wp:positionH relativeFrom="margin">
              <wp:posOffset>0</wp:posOffset>
            </wp:positionH>
            <wp:positionV relativeFrom="margin">
              <wp:posOffset>-635</wp:posOffset>
            </wp:positionV>
            <wp:extent cx="819150" cy="934085"/>
            <wp:effectExtent l="0" t="0" r="0" b="0"/>
            <wp:wrapNone/>
            <wp:docPr id="29" name="Afbeelding 29" descr="C:\Users\Hans\Desktop\LOGO_GLORIEUX_PMS1797_SCHOLENGROE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C:\Users\Hans\Desktop\LOGO_GLORIEUX_PMS1797_SCHOLENGROEP (1).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340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719DF2C" w14:textId="77777777" w:rsidR="0065534E" w:rsidRPr="00B06D3D" w:rsidRDefault="0065534E" w:rsidP="0065534E">
      <w:pPr>
        <w:overflowPunct/>
        <w:spacing w:after="0" w:line="276" w:lineRule="auto"/>
        <w:jc w:val="both"/>
        <w:textAlignment w:val="auto"/>
        <w:rPr>
          <w:rFonts w:ascii="Verdana" w:eastAsia="Calibri" w:hAnsi="Verdana" w:cs="Arial"/>
          <w:b/>
          <w:bCs/>
          <w:color w:val="000000"/>
          <w:sz w:val="24"/>
          <w:szCs w:val="24"/>
          <w:lang w:val="nl-NL" w:eastAsia="en-US"/>
        </w:rPr>
      </w:pPr>
    </w:p>
    <w:p w14:paraId="76935EF1" w14:textId="77777777" w:rsidR="0065534E" w:rsidRPr="00B06D3D" w:rsidRDefault="0065534E" w:rsidP="0065534E">
      <w:pPr>
        <w:overflowPunct/>
        <w:spacing w:after="0" w:line="276" w:lineRule="auto"/>
        <w:jc w:val="both"/>
        <w:textAlignment w:val="auto"/>
        <w:rPr>
          <w:rFonts w:ascii="Verdana" w:eastAsia="Calibri" w:hAnsi="Verdana" w:cs="Arial"/>
          <w:b/>
          <w:bCs/>
          <w:color w:val="000000"/>
          <w:sz w:val="24"/>
          <w:szCs w:val="24"/>
          <w:lang w:val="nl-NL" w:eastAsia="en-US"/>
        </w:rPr>
      </w:pPr>
    </w:p>
    <w:p w14:paraId="0EAE3A17" w14:textId="77777777" w:rsidR="0065534E" w:rsidRPr="00B06D3D" w:rsidRDefault="0065534E" w:rsidP="0065534E">
      <w:pPr>
        <w:overflowPunct/>
        <w:spacing w:after="0" w:line="276" w:lineRule="auto"/>
        <w:jc w:val="both"/>
        <w:textAlignment w:val="auto"/>
        <w:rPr>
          <w:rFonts w:ascii="Verdana" w:eastAsia="Calibri" w:hAnsi="Verdana" w:cs="Arial"/>
          <w:b/>
          <w:bCs/>
          <w:color w:val="000000"/>
          <w:sz w:val="24"/>
          <w:szCs w:val="24"/>
          <w:lang w:val="nl-NL" w:eastAsia="en-US"/>
        </w:rPr>
      </w:pPr>
    </w:p>
    <w:p w14:paraId="4CF7459E" w14:textId="77777777" w:rsidR="0065534E" w:rsidRPr="00B06D3D" w:rsidRDefault="0065534E" w:rsidP="0065534E">
      <w:pPr>
        <w:overflowPunct/>
        <w:spacing w:after="0" w:line="276" w:lineRule="auto"/>
        <w:jc w:val="both"/>
        <w:textAlignment w:val="auto"/>
        <w:rPr>
          <w:rFonts w:ascii="Verdana" w:eastAsia="Calibri" w:hAnsi="Verdana" w:cs="Arial"/>
          <w:b/>
          <w:bCs/>
          <w:color w:val="000000"/>
          <w:sz w:val="16"/>
          <w:szCs w:val="16"/>
          <w:lang w:val="nl-NL" w:eastAsia="en-US"/>
        </w:rPr>
      </w:pPr>
    </w:p>
    <w:p w14:paraId="4536A041" w14:textId="77777777" w:rsidR="0065534E" w:rsidRPr="00B06D3D" w:rsidRDefault="0065534E" w:rsidP="0065534E">
      <w:pPr>
        <w:overflowPunct/>
        <w:spacing w:after="0" w:line="276" w:lineRule="auto"/>
        <w:jc w:val="both"/>
        <w:textAlignment w:val="auto"/>
        <w:rPr>
          <w:rFonts w:ascii="Verdana" w:eastAsia="Calibri" w:hAnsi="Verdana" w:cs="Arial"/>
          <w:b/>
          <w:bCs/>
          <w:color w:val="000000"/>
          <w:sz w:val="24"/>
          <w:szCs w:val="24"/>
          <w:lang w:val="nl-NL" w:eastAsia="en-US"/>
        </w:rPr>
      </w:pPr>
      <w:r w:rsidRPr="00B06D3D">
        <w:rPr>
          <w:rFonts w:ascii="Verdana" w:eastAsia="Calibri" w:hAnsi="Verdana" w:cs="Arial"/>
          <w:b/>
          <w:bCs/>
          <w:color w:val="000000"/>
          <w:sz w:val="24"/>
          <w:szCs w:val="24"/>
          <w:lang w:val="nl-NL" w:eastAsia="en-US"/>
        </w:rPr>
        <w:t xml:space="preserve">EDUGO Campus </w:t>
      </w:r>
      <w:proofErr w:type="spellStart"/>
      <w:r w:rsidRPr="00B06D3D">
        <w:rPr>
          <w:rFonts w:ascii="Verdana" w:eastAsia="Calibri" w:hAnsi="Verdana" w:cs="Arial"/>
          <w:b/>
          <w:bCs/>
          <w:color w:val="000000"/>
          <w:sz w:val="24"/>
          <w:szCs w:val="24"/>
          <w:lang w:val="nl-NL" w:eastAsia="en-US"/>
        </w:rPr>
        <w:t>Glorieux</w:t>
      </w:r>
      <w:proofErr w:type="spellEnd"/>
      <w:r w:rsidRPr="00B06D3D">
        <w:rPr>
          <w:rFonts w:ascii="Verdana" w:eastAsia="Calibri" w:hAnsi="Verdana" w:cs="Arial"/>
          <w:b/>
          <w:bCs/>
          <w:color w:val="000000"/>
          <w:sz w:val="24"/>
          <w:szCs w:val="24"/>
          <w:lang w:val="nl-NL" w:eastAsia="en-US"/>
        </w:rPr>
        <w:t xml:space="preserve"> </w:t>
      </w:r>
    </w:p>
    <w:p w14:paraId="5BAEBFFE" w14:textId="77777777" w:rsidR="0065534E" w:rsidRPr="00B06D3D" w:rsidRDefault="0065534E" w:rsidP="0065534E">
      <w:pPr>
        <w:overflowPunct/>
        <w:spacing w:after="0" w:line="276" w:lineRule="auto"/>
        <w:jc w:val="both"/>
        <w:textAlignment w:val="auto"/>
        <w:rPr>
          <w:rFonts w:ascii="Verdana" w:eastAsia="Calibri" w:hAnsi="Verdana" w:cs="Arial"/>
          <w:b/>
          <w:bCs/>
          <w:color w:val="000000"/>
          <w:sz w:val="14"/>
          <w:szCs w:val="14"/>
          <w:lang w:val="nl-NL" w:eastAsia="en-US"/>
        </w:rPr>
      </w:pPr>
      <w:r w:rsidRPr="00B06D3D">
        <w:rPr>
          <w:rFonts w:ascii="Verdana" w:eastAsia="Calibri" w:hAnsi="Verdana" w:cs="Gill Sans MT"/>
          <w:color w:val="000000"/>
          <w:sz w:val="14"/>
          <w:szCs w:val="14"/>
          <w:lang w:val="nl-NL" w:eastAsia="en-US"/>
        </w:rPr>
        <w:t>SCHOOL VOOR WETENSCHAP &amp; TECHNIEK</w:t>
      </w:r>
    </w:p>
    <w:p w14:paraId="5A086011" w14:textId="77777777" w:rsidR="0065534E" w:rsidRPr="00B06D3D" w:rsidRDefault="0065534E" w:rsidP="0065534E">
      <w:pPr>
        <w:overflowPunct/>
        <w:spacing w:after="0" w:line="276" w:lineRule="auto"/>
        <w:jc w:val="both"/>
        <w:textAlignment w:val="auto"/>
        <w:rPr>
          <w:rFonts w:ascii="Verdana" w:eastAsia="Calibri" w:hAnsi="Verdana" w:cs="Arial"/>
          <w:color w:val="000000"/>
          <w:sz w:val="16"/>
          <w:szCs w:val="16"/>
          <w:lang w:val="nl-NL" w:eastAsia="en-US"/>
        </w:rPr>
      </w:pPr>
      <w:r w:rsidRPr="00B06D3D">
        <w:rPr>
          <w:rFonts w:ascii="Verdana" w:eastAsia="Calibri" w:hAnsi="Verdana" w:cs="Arial"/>
          <w:color w:val="000000"/>
          <w:sz w:val="16"/>
          <w:szCs w:val="16"/>
          <w:lang w:val="nl-NL" w:eastAsia="en-US"/>
        </w:rPr>
        <w:t xml:space="preserve">Sint-Jozefstraat </w:t>
      </w:r>
      <w:proofErr w:type="gramStart"/>
      <w:r w:rsidRPr="00B06D3D">
        <w:rPr>
          <w:rFonts w:ascii="Verdana" w:eastAsia="Calibri" w:hAnsi="Verdana" w:cs="Arial"/>
          <w:color w:val="000000"/>
          <w:sz w:val="16"/>
          <w:szCs w:val="16"/>
          <w:lang w:val="nl-NL" w:eastAsia="en-US"/>
        </w:rPr>
        <w:t>7  9041</w:t>
      </w:r>
      <w:proofErr w:type="gramEnd"/>
      <w:r w:rsidRPr="00B06D3D">
        <w:rPr>
          <w:rFonts w:ascii="Verdana" w:eastAsia="Calibri" w:hAnsi="Verdana" w:cs="Arial"/>
          <w:color w:val="000000"/>
          <w:sz w:val="16"/>
          <w:szCs w:val="16"/>
          <w:lang w:val="nl-NL" w:eastAsia="en-US"/>
        </w:rPr>
        <w:t xml:space="preserve">  Gent-Oostakker</w:t>
      </w:r>
    </w:p>
    <w:p w14:paraId="0E5A627E" w14:textId="77777777" w:rsidR="0065534E" w:rsidRPr="00B06D3D" w:rsidRDefault="0065534E" w:rsidP="0065534E">
      <w:pPr>
        <w:overflowPunct/>
        <w:spacing w:after="0" w:line="276" w:lineRule="auto"/>
        <w:jc w:val="both"/>
        <w:textAlignment w:val="auto"/>
        <w:rPr>
          <w:rFonts w:ascii="Verdana" w:eastAsia="Calibri" w:hAnsi="Verdana" w:cs="Arial"/>
          <w:color w:val="000000"/>
          <w:sz w:val="16"/>
          <w:szCs w:val="16"/>
          <w:lang w:val="nl-NL" w:eastAsia="en-US"/>
        </w:rPr>
      </w:pPr>
      <w:r w:rsidRPr="00B06D3D">
        <w:rPr>
          <w:rFonts w:ascii="Verdana" w:eastAsia="Calibri" w:hAnsi="Verdana" w:cs="Arial"/>
          <w:color w:val="000000"/>
          <w:sz w:val="16"/>
          <w:szCs w:val="16"/>
          <w:lang w:val="nl-NL" w:eastAsia="en-US"/>
        </w:rPr>
        <w:t xml:space="preserve">Tel. </w:t>
      </w:r>
      <w:proofErr w:type="gramStart"/>
      <w:r w:rsidRPr="00B06D3D">
        <w:rPr>
          <w:rFonts w:ascii="Verdana" w:eastAsia="Calibri" w:hAnsi="Verdana" w:cs="Arial"/>
          <w:color w:val="000000"/>
          <w:sz w:val="16"/>
          <w:szCs w:val="16"/>
          <w:lang w:val="nl-NL" w:eastAsia="en-US"/>
        </w:rPr>
        <w:t>school :</w:t>
      </w:r>
      <w:proofErr w:type="gramEnd"/>
      <w:r w:rsidRPr="00B06D3D">
        <w:rPr>
          <w:rFonts w:ascii="Verdana" w:eastAsia="Calibri" w:hAnsi="Verdana" w:cs="Arial"/>
          <w:color w:val="000000"/>
          <w:sz w:val="16"/>
          <w:szCs w:val="16"/>
          <w:lang w:val="nl-NL" w:eastAsia="en-US"/>
        </w:rPr>
        <w:t xml:space="preserve"> </w:t>
      </w:r>
      <w:r w:rsidRPr="00B06D3D">
        <w:rPr>
          <w:rFonts w:ascii="Verdana" w:eastAsia="Calibri" w:hAnsi="Verdana" w:cs="Arial"/>
          <w:color w:val="000000"/>
          <w:sz w:val="16"/>
          <w:szCs w:val="16"/>
          <w:lang w:val="nl-NL" w:eastAsia="en-US"/>
        </w:rPr>
        <w:tab/>
        <w:t>09/255 91 15</w:t>
      </w:r>
    </w:p>
    <w:p w14:paraId="3C8127FB" w14:textId="77777777" w:rsidR="0065534E" w:rsidRPr="00B06D3D" w:rsidRDefault="0065534E" w:rsidP="0065534E">
      <w:pPr>
        <w:overflowPunct/>
        <w:spacing w:after="0" w:line="276" w:lineRule="auto"/>
        <w:jc w:val="both"/>
        <w:textAlignment w:val="auto"/>
        <w:rPr>
          <w:rFonts w:ascii="Verdana" w:eastAsia="Calibri" w:hAnsi="Verdana" w:cs="Arial"/>
          <w:color w:val="000000"/>
          <w:sz w:val="16"/>
          <w:szCs w:val="16"/>
          <w:lang w:val="nl-NL" w:eastAsia="en-US"/>
        </w:rPr>
      </w:pPr>
    </w:p>
    <w:p w14:paraId="41E7A877" w14:textId="77777777" w:rsidR="0065534E" w:rsidRPr="00B06D3D" w:rsidRDefault="0065534E" w:rsidP="0065534E">
      <w:pPr>
        <w:overflowPunct/>
        <w:spacing w:after="0" w:line="276" w:lineRule="auto"/>
        <w:textAlignment w:val="auto"/>
        <w:rPr>
          <w:rFonts w:ascii="Verdana" w:eastAsia="Calibri" w:hAnsi="Verdana" w:cs="Arial"/>
          <w:color w:val="000000"/>
          <w:sz w:val="16"/>
          <w:szCs w:val="16"/>
          <w:lang w:val="nl-NL" w:eastAsia="en-US"/>
        </w:rPr>
      </w:pPr>
    </w:p>
    <w:p w14:paraId="6F36C6BA" w14:textId="77777777" w:rsidR="0065534E" w:rsidRPr="00B06D3D" w:rsidRDefault="00000000" w:rsidP="0065534E">
      <w:pPr>
        <w:overflowPunct/>
        <w:spacing w:after="0" w:line="276" w:lineRule="auto"/>
        <w:textAlignment w:val="auto"/>
        <w:rPr>
          <w:rFonts w:ascii="Verdana" w:eastAsia="Calibri" w:hAnsi="Verdana" w:cs="Arial"/>
          <w:color w:val="000000"/>
          <w:sz w:val="16"/>
          <w:szCs w:val="16"/>
          <w:lang w:val="nl-NL" w:eastAsia="en-US"/>
        </w:rPr>
      </w:pPr>
      <w:r w:rsidRPr="00B06D3D">
        <w:rPr>
          <w:noProof/>
          <w:lang w:val="nl-NL"/>
        </w:rPr>
        <w:pict w14:anchorId="1FD18DE8">
          <v:shapetype id="_x0000_t202" coordsize="21600,21600" o:spt="202" path="m,l,21600r21600,l21600,xe">
            <v:stroke joinstyle="miter"/>
            <v:path gradientshapeok="t" o:connecttype="rect"/>
          </v:shapetype>
          <v:shape id="_x0000_s2080" type="#_x0000_t202" style="position:absolute;margin-left:2005.25pt;margin-top:27.85pt;width:452.25pt;height:42.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" fillcolor="window" stroked="f">
            <v:fill opacity="0"/>
            <v:textbox>
              <w:txbxContent>
                <w:p w14:paraId="45101901" w14:textId="77777777" w:rsidR="0065534E" w:rsidRPr="003B7BC8" w:rsidRDefault="0065534E" w:rsidP="0065534E">
                  <w:pPr>
                    <w:spacing w:line="276" w:lineRule="auto"/>
                    <w:jc w:val="center"/>
                    <w:rPr>
                      <w:rFonts w:cs="Arial"/>
                      <w:b/>
                      <w:color w:val="000000"/>
                      <w:sz w:val="56"/>
                      <w:szCs w:val="72"/>
                    </w:rPr>
                  </w:pPr>
                  <w:r w:rsidRPr="008E1CA7">
                    <w:rPr>
                      <w:rFonts w:cs="Arial"/>
                      <w:b/>
                      <w:color w:val="000000"/>
                      <w:sz w:val="48"/>
                      <w:szCs w:val="48"/>
                    </w:rPr>
                    <w:t>Verslag geïntegreerde</w:t>
                  </w:r>
                  <w:r w:rsidRPr="003B7BC8">
                    <w:rPr>
                      <w:rFonts w:cs="Arial"/>
                      <w:b/>
                      <w:color w:val="000000"/>
                      <w:sz w:val="56"/>
                      <w:szCs w:val="72"/>
                    </w:rPr>
                    <w:t xml:space="preserve"> </w:t>
                  </w:r>
                  <w:r w:rsidRPr="008E1CA7">
                    <w:rPr>
                      <w:rFonts w:cs="Arial"/>
                      <w:b/>
                      <w:color w:val="000000"/>
                      <w:sz w:val="48"/>
                      <w:szCs w:val="48"/>
                    </w:rPr>
                    <w:t>proef</w:t>
                  </w:r>
                </w:p>
                <w:p w14:paraId="159C119C" w14:textId="77777777" w:rsidR="0065534E" w:rsidRDefault="0065534E" w:rsidP="0065534E">
                  <w:pPr>
                    <w:jc w:val="center"/>
                  </w:pPr>
                </w:p>
              </w:txbxContent>
            </v:textbox>
            <w10:wrap type="square" anchorx="margin"/>
          </v:shape>
        </w:pict>
      </w:r>
      <w:r w:rsidR="0065534E" w:rsidRPr="00B06D3D">
        <w:rPr>
          <w:rFonts w:ascii="Arial" w:eastAsia="Calibri" w:hAnsi="Arial" w:cs="Arial"/>
          <w:color w:val="000000"/>
          <w:sz w:val="16"/>
          <w:szCs w:val="16"/>
          <w:lang w:val="nl-NL" w:eastAsia="en-US"/>
        </w:rPr>
        <w:br/>
      </w:r>
    </w:p>
    <w:p w14:paraId="2372C42F"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04DD073C"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2E6B3934"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627E4067"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20799852" w14:textId="77777777" w:rsidR="0065534E" w:rsidRPr="00B06D3D" w:rsidRDefault="00000000" w:rsidP="0065534E">
      <w:pPr>
        <w:overflowPunct/>
        <w:spacing w:after="0"/>
        <w:jc w:val="both"/>
        <w:textAlignment w:val="auto"/>
        <w:rPr>
          <w:rFonts w:ascii="Arial" w:eastAsia="Calibri" w:hAnsi="Arial" w:cs="Arial"/>
          <w:color w:val="000000"/>
          <w:sz w:val="16"/>
          <w:szCs w:val="16"/>
          <w:lang w:val="nl-NL" w:eastAsia="en-US"/>
        </w:rPr>
      </w:pPr>
      <w:r w:rsidRPr="00B06D3D">
        <w:rPr>
          <w:noProof/>
          <w:lang w:val="nl-NL"/>
        </w:rPr>
        <w:pict w14:anchorId="453DCC2E">
          <v:shape id="_x0000_s2081" type="#_x0000_t202" style="position:absolute;left:0;text-align:left;margin-left:-13.65pt;margin-top:6.05pt;width:507.75pt;height:77.85pt;z-index:2516776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" fillcolor="window" strokeweight=".5pt">
            <v:textbox style="mso-next-textbox:#_x0000_s2081">
              <w:txbxContent>
                <w:p w14:paraId="31A0BBF4" w14:textId="77777777" w:rsidR="0065534E" w:rsidRDefault="0065534E" w:rsidP="0065534E"/>
                <w:p w14:paraId="7E573BE1" w14:textId="01DD8AE7" w:rsidR="0065534E" w:rsidRPr="00DF3940" w:rsidRDefault="00DD2C6E" w:rsidP="0065534E">
                  <w:pPr>
                    <w:jc w:val="center"/>
                    <w:rPr>
                      <w:b/>
                      <w:sz w:val="40"/>
                      <w:szCs w:val="40"/>
                    </w:rPr>
                  </w:pPr>
                  <w:r>
                    <w:rPr>
                      <w:b/>
                      <w:sz w:val="40"/>
                      <w:szCs w:val="40"/>
                    </w:rPr>
                    <w:t>Drone</w:t>
                  </w:r>
                </w:p>
              </w:txbxContent>
            </v:textbox>
          </v:shape>
        </w:pict>
      </w:r>
    </w:p>
    <w:p w14:paraId="73D540A7"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571E2FB7"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3C1972CC"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3755C47E"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705FDB14"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28648F25"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34D4421A"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4DF8BA1C"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5A0895C4"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166678FE" w14:textId="77777777" w:rsidR="0065534E" w:rsidRPr="00B06D3D" w:rsidRDefault="00000000" w:rsidP="0065534E">
      <w:pPr>
        <w:overflowPunct/>
        <w:spacing w:after="0"/>
        <w:jc w:val="both"/>
        <w:textAlignment w:val="auto"/>
        <w:rPr>
          <w:rFonts w:ascii="Arial" w:eastAsia="Calibri" w:hAnsi="Arial" w:cs="Arial"/>
          <w:color w:val="000000"/>
          <w:sz w:val="16"/>
          <w:szCs w:val="16"/>
          <w:lang w:val="nl-NL" w:eastAsia="en-US"/>
        </w:rPr>
      </w:pPr>
      <w:r w:rsidRPr="00B06D3D">
        <w:rPr>
          <w:noProof/>
          <w:lang w:val="nl-NL"/>
        </w:rPr>
        <w:pict w14:anchorId="6ECEE4D0">
          <v:shape id="_x0000_s2082" type="#_x0000_t202" style="position:absolute;left:0;text-align:left;margin-left:81.4pt;margin-top:1.85pt;width:323.25pt;height:211.5pt;z-index:25167872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" fillcolor="window" strokeweight=".5pt">
            <v:textbox>
              <w:txbxContent>
                <w:p w14:paraId="08993AB7" w14:textId="74C66E71" w:rsidR="0065534E" w:rsidRDefault="00DD2C6E" w:rsidP="0065534E">
                  <w:pPr>
                    <w:jc w:val="center"/>
                  </w:pPr>
                  <w:r>
                    <w:rPr>
                      <w:noProof/>
                    </w:rPr>
                    <w:drawing>
                      <wp:inline distT="0" distB="0" distL="0" distR="0" wp14:anchorId="7B87D2F8" wp14:editId="36AA47B1">
                        <wp:extent cx="3916045" cy="2557780"/>
                        <wp:effectExtent l="0" t="0" r="0" b="0"/>
                        <wp:docPr id="7472561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56129" name=""/>
                                <pic:cNvPicPr/>
                              </pic:nvPicPr>
                              <pic:blipFill>
                                <a:blip r:embed="rId9"/>
                                <a:stretch>
                                  <a:fillRect/>
                                </a:stretch>
                              </pic:blipFill>
                              <pic:spPr>
                                <a:xfrm>
                                  <a:off x="0" y="0"/>
                                  <a:ext cx="3916045" cy="2557780"/>
                                </a:xfrm>
                                <a:prstGeom prst="rect">
                                  <a:avLst/>
                                </a:prstGeom>
                              </pic:spPr>
                            </pic:pic>
                          </a:graphicData>
                        </a:graphic>
                      </wp:inline>
                    </w:drawing>
                  </w:r>
                  <w:r w:rsidR="0065534E">
                    <w:rPr>
                      <w:noProof/>
                    </w:rPr>
                    <w:drawing>
                      <wp:inline distT="0" distB="0" distL="0" distR="0" wp14:anchorId="420F0C4D" wp14:editId="7E1CF03D">
                        <wp:extent cx="2143125" cy="21431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pnt.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xbxContent>
            </v:textbox>
          </v:shape>
        </w:pict>
      </w:r>
    </w:p>
    <w:p w14:paraId="743C5441"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4979335B" w14:textId="77777777" w:rsidR="0065534E" w:rsidRPr="00B06D3D" w:rsidRDefault="0065534E" w:rsidP="0065534E">
      <w:pPr>
        <w:overflowPunct/>
        <w:spacing w:after="0"/>
        <w:jc w:val="both"/>
        <w:textAlignment w:val="auto"/>
        <w:rPr>
          <w:rFonts w:ascii="Arial" w:eastAsia="Calibri" w:hAnsi="Arial" w:cs="Arial"/>
          <w:color w:val="000000"/>
          <w:sz w:val="16"/>
          <w:szCs w:val="16"/>
          <w:lang w:val="nl-NL" w:eastAsia="en-US"/>
        </w:rPr>
      </w:pPr>
    </w:p>
    <w:p w14:paraId="49B3F9B5" w14:textId="77777777" w:rsidR="0065534E" w:rsidRPr="00B06D3D" w:rsidRDefault="0065534E" w:rsidP="0065534E">
      <w:pPr>
        <w:overflowPunct/>
        <w:spacing w:after="0"/>
        <w:jc w:val="both"/>
        <w:textAlignment w:val="auto"/>
        <w:rPr>
          <w:rFonts w:ascii="Arial" w:eastAsia="Calibri" w:hAnsi="Arial" w:cs="Arial"/>
          <w:color w:val="000000"/>
          <w:sz w:val="36"/>
          <w:szCs w:val="36"/>
          <w:lang w:val="nl-NL" w:eastAsia="en-US"/>
        </w:rPr>
      </w:pPr>
    </w:p>
    <w:p w14:paraId="187F71D1" w14:textId="77777777" w:rsidR="0065534E" w:rsidRPr="00B06D3D" w:rsidRDefault="0065534E" w:rsidP="0065534E">
      <w:pPr>
        <w:overflowPunct/>
        <w:spacing w:after="0"/>
        <w:jc w:val="both"/>
        <w:textAlignment w:val="auto"/>
        <w:rPr>
          <w:rFonts w:ascii="Arial" w:eastAsia="Calibri" w:hAnsi="Arial" w:cs="Arial"/>
          <w:color w:val="000000"/>
          <w:sz w:val="24"/>
          <w:szCs w:val="24"/>
          <w:lang w:val="nl-NL" w:eastAsia="en-US"/>
        </w:rPr>
      </w:pPr>
    </w:p>
    <w:p w14:paraId="6C3E2954"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27C46385"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342A9D4A"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61E0EDA8"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0D0A34B4"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5B949BBB"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6F273391"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4DF22B53"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5E74ED7C"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46C7A230" w14:textId="77777777" w:rsidR="0065534E" w:rsidRPr="00B06D3D" w:rsidRDefault="0065534E" w:rsidP="0065534E">
      <w:pPr>
        <w:overflowPunct/>
        <w:spacing w:after="0"/>
        <w:jc w:val="both"/>
        <w:textAlignment w:val="auto"/>
        <w:rPr>
          <w:rFonts w:ascii="Arial" w:eastAsia="Calibri" w:hAnsi="Arial" w:cs="Arial"/>
          <w:b/>
          <w:bCs/>
          <w:color w:val="000000"/>
          <w:sz w:val="24"/>
          <w:szCs w:val="24"/>
          <w:lang w:val="nl-NL" w:eastAsia="en-US"/>
        </w:rPr>
      </w:pPr>
    </w:p>
    <w:p w14:paraId="73A5D3BE" w14:textId="77777777" w:rsidR="0065534E" w:rsidRPr="00B06D3D" w:rsidRDefault="0065534E" w:rsidP="0065534E">
      <w:pPr>
        <w:overflowPunct/>
        <w:spacing w:after="0"/>
        <w:jc w:val="both"/>
        <w:textAlignment w:val="auto"/>
        <w:rPr>
          <w:rFonts w:ascii="Arial" w:eastAsia="Calibri" w:hAnsi="Arial" w:cs="Arial"/>
          <w:b/>
          <w:bCs/>
          <w:color w:val="000000"/>
          <w:sz w:val="20"/>
          <w:lang w:val="nl-NL" w:eastAsia="en-US"/>
        </w:rPr>
      </w:pPr>
    </w:p>
    <w:p w14:paraId="3BB904BA" w14:textId="77777777" w:rsidR="0065534E" w:rsidRPr="00B06D3D" w:rsidRDefault="0065534E" w:rsidP="0065534E">
      <w:pPr>
        <w:tabs>
          <w:tab w:val="left" w:pos="3828"/>
          <w:tab w:val="left" w:pos="5529"/>
        </w:tabs>
        <w:overflowPunct/>
        <w:spacing w:after="0"/>
        <w:jc w:val="both"/>
        <w:textAlignment w:val="auto"/>
        <w:rPr>
          <w:rFonts w:ascii="Arial" w:eastAsia="Calibri" w:hAnsi="Arial" w:cs="Arial"/>
          <w:color w:val="000000"/>
          <w:sz w:val="20"/>
          <w:lang w:val="nl-NL" w:eastAsia="en-US"/>
        </w:rPr>
      </w:pPr>
    </w:p>
    <w:p w14:paraId="43F73234" w14:textId="77777777" w:rsidR="0065534E" w:rsidRPr="00B06D3D" w:rsidRDefault="0065534E" w:rsidP="0065534E">
      <w:pPr>
        <w:tabs>
          <w:tab w:val="left" w:pos="3828"/>
          <w:tab w:val="left" w:pos="5529"/>
        </w:tabs>
        <w:overflowPunct/>
        <w:spacing w:after="0"/>
        <w:jc w:val="both"/>
        <w:textAlignment w:val="auto"/>
        <w:rPr>
          <w:rFonts w:ascii="Arial" w:eastAsia="Calibri" w:hAnsi="Arial" w:cs="Arial"/>
          <w:color w:val="000000"/>
          <w:sz w:val="20"/>
          <w:lang w:val="nl-NL" w:eastAsia="en-US"/>
        </w:rPr>
      </w:pPr>
    </w:p>
    <w:p w14:paraId="7D4DDE89" w14:textId="77777777" w:rsidR="0065534E" w:rsidRPr="00B06D3D" w:rsidRDefault="0065534E" w:rsidP="0065534E">
      <w:pPr>
        <w:tabs>
          <w:tab w:val="left" w:pos="3828"/>
          <w:tab w:val="left" w:pos="5529"/>
        </w:tabs>
        <w:overflowPunct/>
        <w:spacing w:after="0"/>
        <w:jc w:val="both"/>
        <w:textAlignment w:val="auto"/>
        <w:rPr>
          <w:rFonts w:ascii="Arial" w:eastAsia="Calibri" w:hAnsi="Arial" w:cs="Arial"/>
          <w:color w:val="000000"/>
          <w:sz w:val="20"/>
          <w:lang w:val="nl-NL" w:eastAsia="en-US"/>
        </w:rPr>
      </w:pPr>
    </w:p>
    <w:p w14:paraId="2F5F3252" w14:textId="77777777" w:rsidR="0065534E" w:rsidRPr="00B06D3D" w:rsidRDefault="0065534E" w:rsidP="0065534E">
      <w:pPr>
        <w:tabs>
          <w:tab w:val="left" w:pos="3828"/>
          <w:tab w:val="left" w:pos="5529"/>
        </w:tabs>
        <w:overflowPunct/>
        <w:spacing w:after="0"/>
        <w:jc w:val="both"/>
        <w:textAlignment w:val="auto"/>
        <w:rPr>
          <w:rFonts w:ascii="Arial" w:eastAsia="Calibri" w:hAnsi="Arial" w:cs="Arial"/>
          <w:color w:val="000000"/>
          <w:sz w:val="20"/>
          <w:lang w:val="nl-NL" w:eastAsia="en-US"/>
        </w:rPr>
      </w:pPr>
    </w:p>
    <w:p w14:paraId="721A33B3" w14:textId="0262DBC7" w:rsidR="0065534E" w:rsidRPr="00B06D3D" w:rsidRDefault="0065534E" w:rsidP="0065534E">
      <w:pPr>
        <w:overflowPunct/>
        <w:autoSpaceDE/>
        <w:autoSpaceDN/>
        <w:adjustRightInd/>
        <w:spacing w:after="0"/>
        <w:jc w:val="both"/>
        <w:textAlignment w:val="auto"/>
        <w:rPr>
          <w:rFonts w:ascii="Verdana" w:eastAsia="Calibri" w:hAnsi="Verdana"/>
          <w:i/>
          <w:sz w:val="24"/>
          <w:szCs w:val="22"/>
          <w:lang w:val="nl-NL" w:eastAsia="en-US"/>
        </w:rPr>
      </w:pPr>
      <w:r w:rsidRPr="00B06D3D">
        <w:rPr>
          <w:rFonts w:ascii="Verdana" w:eastAsia="Calibri" w:hAnsi="Verdana"/>
          <w:sz w:val="24"/>
          <w:szCs w:val="22"/>
          <w:lang w:val="nl-NL" w:eastAsia="en-US"/>
        </w:rPr>
        <w:t xml:space="preserve">Naam: </w:t>
      </w:r>
      <w:r w:rsidRPr="00B06D3D">
        <w:rPr>
          <w:rFonts w:ascii="Verdana" w:eastAsia="Calibri" w:hAnsi="Verdana"/>
          <w:sz w:val="24"/>
          <w:szCs w:val="22"/>
          <w:lang w:val="nl-NL" w:eastAsia="en-US"/>
        </w:rPr>
        <w:tab/>
      </w:r>
      <w:r w:rsidRPr="00B06D3D">
        <w:rPr>
          <w:rFonts w:ascii="Verdana" w:eastAsia="Calibri" w:hAnsi="Verdana"/>
          <w:sz w:val="24"/>
          <w:szCs w:val="22"/>
          <w:lang w:val="nl-NL" w:eastAsia="en-US"/>
        </w:rPr>
        <w:tab/>
      </w:r>
      <w:r w:rsidR="00DD2C6E" w:rsidRPr="00B06D3D">
        <w:rPr>
          <w:rFonts w:ascii="Verdana" w:eastAsia="Calibri" w:hAnsi="Verdana"/>
          <w:i/>
          <w:sz w:val="24"/>
          <w:szCs w:val="22"/>
          <w:lang w:val="nl-NL" w:eastAsia="en-US"/>
        </w:rPr>
        <w:t>Rune Eerdekens</w:t>
      </w:r>
    </w:p>
    <w:p w14:paraId="723E57E7" w14:textId="24C5FA00" w:rsidR="0065534E" w:rsidRPr="00B06D3D" w:rsidRDefault="0065534E" w:rsidP="0065534E">
      <w:pPr>
        <w:overflowPunct/>
        <w:autoSpaceDE/>
        <w:autoSpaceDN/>
        <w:adjustRightInd/>
        <w:spacing w:after="0"/>
        <w:jc w:val="both"/>
        <w:textAlignment w:val="auto"/>
        <w:rPr>
          <w:rFonts w:ascii="Verdana" w:eastAsia="Calibri" w:hAnsi="Verdana"/>
          <w:sz w:val="24"/>
          <w:szCs w:val="22"/>
          <w:lang w:val="nl-NL" w:eastAsia="en-US"/>
        </w:rPr>
      </w:pPr>
      <w:r w:rsidRPr="00B06D3D">
        <w:rPr>
          <w:rFonts w:ascii="Verdana" w:eastAsia="Calibri" w:hAnsi="Verdana"/>
          <w:sz w:val="24"/>
          <w:szCs w:val="22"/>
          <w:lang w:val="nl-NL" w:eastAsia="en-US"/>
        </w:rPr>
        <w:t xml:space="preserve">Studierichting: </w:t>
      </w:r>
      <w:r w:rsidRPr="00B06D3D">
        <w:rPr>
          <w:rFonts w:ascii="Verdana" w:eastAsia="Calibri" w:hAnsi="Verdana"/>
          <w:sz w:val="24"/>
          <w:szCs w:val="22"/>
          <w:lang w:val="nl-NL" w:eastAsia="en-US"/>
        </w:rPr>
        <w:tab/>
      </w:r>
      <w:r w:rsidR="00DD2C6E" w:rsidRPr="00B06D3D">
        <w:rPr>
          <w:rFonts w:ascii="Verdana" w:eastAsia="Calibri" w:hAnsi="Verdana"/>
          <w:i/>
          <w:sz w:val="24"/>
          <w:szCs w:val="22"/>
          <w:lang w:val="nl-NL" w:eastAsia="en-US"/>
        </w:rPr>
        <w:t xml:space="preserve">elektronica elektriciteit </w:t>
      </w:r>
      <w:r w:rsidRPr="00B06D3D">
        <w:rPr>
          <w:rFonts w:ascii="Verdana" w:eastAsia="Calibri" w:hAnsi="Verdana"/>
          <w:sz w:val="24"/>
          <w:szCs w:val="22"/>
          <w:lang w:val="nl-NL" w:eastAsia="en-US"/>
        </w:rPr>
        <w:t xml:space="preserve"> </w:t>
      </w:r>
    </w:p>
    <w:p w14:paraId="5CBF3F1D" w14:textId="5DCE09E7" w:rsidR="0065534E" w:rsidRPr="00B06D3D" w:rsidRDefault="0065534E" w:rsidP="0065534E">
      <w:pPr>
        <w:overflowPunct/>
        <w:autoSpaceDE/>
        <w:autoSpaceDN/>
        <w:adjustRightInd/>
        <w:spacing w:after="0"/>
        <w:jc w:val="both"/>
        <w:textAlignment w:val="auto"/>
        <w:rPr>
          <w:rFonts w:ascii="Verdana" w:eastAsia="Calibri" w:hAnsi="Verdana"/>
          <w:b/>
          <w:i/>
          <w:sz w:val="24"/>
          <w:szCs w:val="22"/>
          <w:lang w:val="nl-NL" w:eastAsia="en-US"/>
        </w:rPr>
      </w:pPr>
      <w:r w:rsidRPr="00B06D3D">
        <w:rPr>
          <w:rFonts w:ascii="Verdana" w:eastAsia="Calibri" w:hAnsi="Verdana"/>
          <w:sz w:val="24"/>
          <w:szCs w:val="22"/>
          <w:lang w:val="nl-NL" w:eastAsia="en-US"/>
        </w:rPr>
        <w:t xml:space="preserve">Klas: </w:t>
      </w:r>
      <w:r w:rsidRPr="00B06D3D">
        <w:rPr>
          <w:rFonts w:ascii="Verdana" w:eastAsia="Calibri" w:hAnsi="Verdana"/>
          <w:sz w:val="24"/>
          <w:szCs w:val="22"/>
          <w:lang w:val="nl-NL" w:eastAsia="en-US"/>
        </w:rPr>
        <w:tab/>
      </w:r>
      <w:r w:rsidRPr="00B06D3D">
        <w:rPr>
          <w:rFonts w:ascii="Verdana" w:eastAsia="Calibri" w:hAnsi="Verdana"/>
          <w:sz w:val="24"/>
          <w:szCs w:val="22"/>
          <w:lang w:val="nl-NL" w:eastAsia="en-US"/>
        </w:rPr>
        <w:tab/>
      </w:r>
      <w:r w:rsidRPr="00B06D3D">
        <w:rPr>
          <w:rFonts w:ascii="Verdana" w:eastAsia="Calibri" w:hAnsi="Verdana"/>
          <w:sz w:val="24"/>
          <w:szCs w:val="22"/>
          <w:lang w:val="nl-NL" w:eastAsia="en-US"/>
        </w:rPr>
        <w:tab/>
      </w:r>
      <w:r w:rsidR="00DD2C6E" w:rsidRPr="00B06D3D">
        <w:rPr>
          <w:rFonts w:ascii="Verdana" w:eastAsia="Calibri" w:hAnsi="Verdana"/>
          <w:i/>
          <w:sz w:val="24"/>
          <w:szCs w:val="22"/>
          <w:lang w:val="nl-NL" w:eastAsia="en-US"/>
        </w:rPr>
        <w:t>6EE</w:t>
      </w:r>
    </w:p>
    <w:p w14:paraId="2FE521AA" w14:textId="6A41B7E7" w:rsidR="0065534E" w:rsidRPr="00B06D3D" w:rsidRDefault="0065534E" w:rsidP="0065534E">
      <w:pPr>
        <w:overflowPunct/>
        <w:autoSpaceDE/>
        <w:autoSpaceDN/>
        <w:adjustRightInd/>
        <w:spacing w:after="0"/>
        <w:jc w:val="both"/>
        <w:textAlignment w:val="auto"/>
        <w:rPr>
          <w:rFonts w:ascii="Verdana" w:eastAsia="Calibri" w:hAnsi="Verdana"/>
          <w:sz w:val="28"/>
          <w:szCs w:val="24"/>
          <w:lang w:val="nl-NL" w:eastAsia="en-US"/>
        </w:rPr>
      </w:pPr>
      <w:r w:rsidRPr="00B06D3D">
        <w:rPr>
          <w:rFonts w:ascii="Verdana" w:eastAsia="Calibri" w:hAnsi="Verdana"/>
          <w:sz w:val="24"/>
          <w:szCs w:val="22"/>
          <w:lang w:val="nl-NL" w:eastAsia="en-US"/>
        </w:rPr>
        <w:t>GIP-begeleiders:</w:t>
      </w:r>
      <w:r w:rsidRPr="00B06D3D">
        <w:rPr>
          <w:rFonts w:ascii="Verdana" w:eastAsia="Calibri" w:hAnsi="Verdana"/>
          <w:sz w:val="24"/>
          <w:szCs w:val="22"/>
          <w:lang w:val="nl-NL" w:eastAsia="en-US"/>
        </w:rPr>
        <w:tab/>
      </w:r>
      <w:r w:rsidR="00DD2C6E" w:rsidRPr="00B06D3D">
        <w:rPr>
          <w:rFonts w:ascii="Verdana" w:eastAsia="Calibri" w:hAnsi="Verdana"/>
          <w:i/>
          <w:sz w:val="24"/>
          <w:szCs w:val="22"/>
          <w:lang w:val="nl-NL" w:eastAsia="en-US"/>
        </w:rPr>
        <w:t xml:space="preserve">dhr. Eggermond, dhr. </w:t>
      </w:r>
      <w:proofErr w:type="spellStart"/>
      <w:r w:rsidR="00DD2C6E" w:rsidRPr="00B06D3D">
        <w:rPr>
          <w:rFonts w:ascii="Verdana" w:eastAsia="Calibri" w:hAnsi="Verdana"/>
          <w:i/>
          <w:sz w:val="24"/>
          <w:szCs w:val="22"/>
          <w:lang w:val="nl-NL" w:eastAsia="en-US"/>
        </w:rPr>
        <w:t>Vallozie</w:t>
      </w:r>
      <w:proofErr w:type="spellEnd"/>
      <w:r w:rsidR="00DD2C6E" w:rsidRPr="00B06D3D">
        <w:rPr>
          <w:rFonts w:ascii="Verdana" w:eastAsia="Calibri" w:hAnsi="Verdana"/>
          <w:i/>
          <w:sz w:val="24"/>
          <w:szCs w:val="22"/>
          <w:lang w:val="nl-NL" w:eastAsia="en-US"/>
        </w:rPr>
        <w:t xml:space="preserve">, dhr. Van </w:t>
      </w:r>
      <w:proofErr w:type="spellStart"/>
      <w:r w:rsidR="00DD2C6E" w:rsidRPr="00B06D3D">
        <w:rPr>
          <w:rFonts w:ascii="Verdana" w:eastAsia="Calibri" w:hAnsi="Verdana"/>
          <w:i/>
          <w:sz w:val="24"/>
          <w:szCs w:val="22"/>
          <w:lang w:val="nl-NL" w:eastAsia="en-US"/>
        </w:rPr>
        <w:t>Eetvelde</w:t>
      </w:r>
      <w:proofErr w:type="spellEnd"/>
      <w:r w:rsidRPr="00B06D3D">
        <w:rPr>
          <w:rFonts w:ascii="Verdana" w:eastAsia="Calibri" w:hAnsi="Verdana"/>
          <w:sz w:val="28"/>
          <w:szCs w:val="24"/>
          <w:lang w:val="nl-NL" w:eastAsia="en-US"/>
        </w:rPr>
        <w:t xml:space="preserve"> </w:t>
      </w:r>
    </w:p>
    <w:p w14:paraId="04494057" w14:textId="2A8D3E2E" w:rsidR="0065534E" w:rsidRPr="00B06D3D" w:rsidRDefault="0065534E" w:rsidP="0065534E">
      <w:pPr>
        <w:overflowPunct/>
        <w:autoSpaceDE/>
        <w:autoSpaceDN/>
        <w:adjustRightInd/>
        <w:spacing w:after="0"/>
        <w:jc w:val="both"/>
        <w:textAlignment w:val="auto"/>
        <w:rPr>
          <w:rFonts w:ascii="Verdana" w:eastAsia="Calibri" w:hAnsi="Verdana"/>
          <w:sz w:val="28"/>
          <w:szCs w:val="28"/>
          <w:lang w:val="nl-NL" w:eastAsia="en-US"/>
        </w:rPr>
      </w:pPr>
      <w:r w:rsidRPr="00B06D3D">
        <w:rPr>
          <w:rFonts w:ascii="Verdana" w:eastAsia="Calibri" w:hAnsi="Verdana"/>
          <w:sz w:val="24"/>
          <w:szCs w:val="22"/>
          <w:lang w:val="nl-NL" w:eastAsia="en-US"/>
        </w:rPr>
        <w:t>Schooljaar:</w:t>
      </w:r>
      <w:r w:rsidRPr="00B06D3D">
        <w:rPr>
          <w:rFonts w:ascii="Verdana" w:eastAsia="Calibri" w:hAnsi="Verdana"/>
          <w:sz w:val="28"/>
          <w:szCs w:val="28"/>
          <w:lang w:val="nl-NL" w:eastAsia="en-US"/>
        </w:rPr>
        <w:t xml:space="preserve"> </w:t>
      </w:r>
      <w:r w:rsidRPr="00B06D3D">
        <w:rPr>
          <w:rFonts w:ascii="Verdana" w:eastAsia="Calibri" w:hAnsi="Verdana"/>
          <w:sz w:val="28"/>
          <w:szCs w:val="24"/>
          <w:lang w:val="nl-NL" w:eastAsia="en-US"/>
        </w:rPr>
        <w:tab/>
      </w:r>
      <w:r w:rsidRPr="00B06D3D">
        <w:rPr>
          <w:rFonts w:ascii="Verdana" w:eastAsia="Calibri" w:hAnsi="Verdana"/>
          <w:sz w:val="28"/>
          <w:szCs w:val="24"/>
          <w:lang w:val="nl-NL" w:eastAsia="en-US"/>
        </w:rPr>
        <w:tab/>
      </w:r>
      <w:r w:rsidRPr="00B06D3D">
        <w:rPr>
          <w:rFonts w:ascii="Verdana" w:eastAsia="Calibri" w:hAnsi="Verdana"/>
          <w:i/>
          <w:sz w:val="24"/>
          <w:szCs w:val="24"/>
          <w:lang w:val="nl-NL" w:eastAsia="en-US"/>
        </w:rPr>
        <w:t>20</w:t>
      </w:r>
      <w:r w:rsidR="00DD2C6E" w:rsidRPr="00B06D3D">
        <w:rPr>
          <w:rFonts w:ascii="Verdana" w:eastAsia="Calibri" w:hAnsi="Verdana"/>
          <w:i/>
          <w:sz w:val="24"/>
          <w:szCs w:val="24"/>
          <w:lang w:val="nl-NL" w:eastAsia="en-US"/>
        </w:rPr>
        <w:t>22</w:t>
      </w:r>
      <w:r w:rsidRPr="00B06D3D">
        <w:rPr>
          <w:rFonts w:ascii="Verdana" w:eastAsia="Calibri" w:hAnsi="Verdana"/>
          <w:i/>
          <w:sz w:val="24"/>
          <w:szCs w:val="24"/>
          <w:lang w:val="nl-NL" w:eastAsia="en-US"/>
        </w:rPr>
        <w:t>-202</w:t>
      </w:r>
      <w:r w:rsidR="00DD2C6E" w:rsidRPr="00B06D3D">
        <w:rPr>
          <w:rFonts w:ascii="Verdana" w:eastAsia="Calibri" w:hAnsi="Verdana"/>
          <w:i/>
          <w:sz w:val="24"/>
          <w:szCs w:val="24"/>
          <w:lang w:val="nl-NL" w:eastAsia="en-US"/>
        </w:rPr>
        <w:t>3</w:t>
      </w:r>
      <w:r w:rsidRPr="00B06D3D">
        <w:rPr>
          <w:rFonts w:ascii="Verdana" w:eastAsia="Calibri" w:hAnsi="Verdana"/>
          <w:sz w:val="28"/>
          <w:szCs w:val="24"/>
          <w:lang w:val="nl-NL" w:eastAsia="en-US"/>
        </w:rPr>
        <w:tab/>
      </w:r>
    </w:p>
    <w:p w14:paraId="09360B52" w14:textId="77777777" w:rsidR="0055290B" w:rsidRPr="00B06D3D" w:rsidRDefault="00000000" w:rsidP="00D8182C">
      <w:pPr>
        <w:spacing w:after="0"/>
        <w:rPr>
          <w:b/>
          <w:sz w:val="28"/>
          <w:lang w:val="nl-NL"/>
        </w:rPr>
      </w:pPr>
      <w:r w:rsidRPr="00B06D3D">
        <w:rPr>
          <w:b/>
          <w:noProof/>
          <w:sz w:val="28"/>
          <w:lang w:val="nl-NL"/>
        </w:rPr>
        <w:pict w14:anchorId="122CF32E">
          <v:rect id="_x0000_s2074" style="position:absolute;margin-left:2.4pt;margin-top:83.55pt;width:162.8pt;height:50.5pt;z-index:251668480" stroked="f">
            <v:textbox style="mso-next-textbox:#_x0000_s2074">
              <w:txbxContent>
                <w:p w14:paraId="13A1D420" w14:textId="77777777" w:rsidR="008D06D4" w:rsidRPr="00B81EBD" w:rsidRDefault="008D06D4" w:rsidP="00B81EBD">
                  <w:pPr>
                    <w:spacing w:after="0"/>
                    <w:rPr>
                      <w:b/>
                    </w:rPr>
                  </w:pPr>
                </w:p>
              </w:txbxContent>
            </v:textbox>
          </v:rect>
        </w:pict>
      </w:r>
      <w:r w:rsidRPr="00B06D3D">
        <w:rPr>
          <w:b/>
          <w:noProof/>
          <w:sz w:val="28"/>
          <w:lang w:val="nl-NL"/>
        </w:rPr>
        <w:pict w14:anchorId="6179E9AD">
          <v:rect id="_x0000_s2069" style="position:absolute;margin-left:86.8pt;margin-top:15.3pt;width:191.8pt;height:50.5pt;z-index:251667456" stroked="f">
            <v:textbox style="mso-next-textbox:#_x0000_s2069">
              <w:txbxContent>
                <w:p w14:paraId="1CE41F90" w14:textId="77777777" w:rsidR="008D06D4" w:rsidRPr="00997013" w:rsidRDefault="008D06D4" w:rsidP="00997013">
                  <w:pPr>
                    <w:spacing w:after="0"/>
                    <w:rPr>
                      <w:b/>
                      <w:sz w:val="32"/>
                      <w:szCs w:val="32"/>
                    </w:rPr>
                  </w:pPr>
                </w:p>
              </w:txbxContent>
            </v:textbox>
          </v:rect>
        </w:pict>
      </w:r>
    </w:p>
    <w:p w14:paraId="795D07BA" w14:textId="77777777" w:rsidR="0055290B" w:rsidRPr="00B06D3D" w:rsidRDefault="0055290B" w:rsidP="00D8182C">
      <w:pPr>
        <w:spacing w:after="0"/>
        <w:rPr>
          <w:b/>
          <w:sz w:val="28"/>
          <w:lang w:val="nl-NL"/>
        </w:rPr>
      </w:pPr>
    </w:p>
    <w:p w14:paraId="00FE5A98" w14:textId="77777777" w:rsidR="0055290B" w:rsidRPr="00B06D3D" w:rsidRDefault="0055290B" w:rsidP="00D8182C">
      <w:pPr>
        <w:spacing w:after="0"/>
        <w:rPr>
          <w:b/>
          <w:sz w:val="28"/>
          <w:lang w:val="nl-NL"/>
        </w:rPr>
      </w:pPr>
    </w:p>
    <w:p w14:paraId="73F555FB" w14:textId="107CA7CE" w:rsidR="00DD2C6E" w:rsidRPr="00B06D3D" w:rsidRDefault="00DD2C6E" w:rsidP="00353C74">
      <w:pPr>
        <w:pStyle w:val="Kop1"/>
        <w:numPr>
          <w:ilvl w:val="0"/>
          <w:numId w:val="0"/>
        </w:numPr>
        <w:ind w:left="1134" w:hanging="1134"/>
        <w:rPr>
          <w:lang w:val="nl-NL"/>
        </w:rPr>
      </w:pPr>
      <w:r w:rsidRPr="00B06D3D">
        <w:rPr>
          <w:lang w:val="nl-NL"/>
        </w:rPr>
        <w:lastRenderedPageBreak/>
        <w:t>Woord vooraf</w:t>
      </w:r>
    </w:p>
    <w:p w14:paraId="01096F6B" w14:textId="25AFF996" w:rsidR="00762BB3" w:rsidRPr="00B06D3D" w:rsidRDefault="00762BB3" w:rsidP="00DD2C6E">
      <w:pPr>
        <w:rPr>
          <w:lang w:val="nl-NL"/>
        </w:rPr>
      </w:pPr>
      <w:r w:rsidRPr="00B06D3D">
        <w:rPr>
          <w:lang w:val="nl-NL"/>
        </w:rPr>
        <w:t>Dit verslag is opgesteld als deel van onze geïntegreerde proef in het laatste jaar van het middelbaar waarin ik uitleg zal geven over mijn eindejaar project.</w:t>
      </w:r>
    </w:p>
    <w:p w14:paraId="7B951402" w14:textId="2FA1B8BB" w:rsidR="00762BB3" w:rsidRPr="00B06D3D" w:rsidRDefault="00762BB3" w:rsidP="00DD2C6E">
      <w:pPr>
        <w:rPr>
          <w:lang w:val="nl-NL"/>
        </w:rPr>
      </w:pPr>
      <w:r w:rsidRPr="00B06D3D">
        <w:rPr>
          <w:lang w:val="nl-NL"/>
        </w:rPr>
        <w:t>Mijn doel was om een GIP te maken waarmee ik mezelf zou kunnen uitdagen om een goed beeld te krijgen van wat ik allemaal kon op het einde van mijn 6</w:t>
      </w:r>
      <w:r w:rsidRPr="00B06D3D">
        <w:rPr>
          <w:vertAlign w:val="superscript"/>
          <w:lang w:val="nl-NL"/>
        </w:rPr>
        <w:t>de</w:t>
      </w:r>
      <w:r w:rsidRPr="00B06D3D">
        <w:rPr>
          <w:lang w:val="nl-NL"/>
        </w:rPr>
        <w:t xml:space="preserve"> jaar. Daarom heb ik geprobeerd om zo weinig mogelijk het internet te gebruiken, dus veel wan wat u zal lezen zijn mijn eigen conclusies.</w:t>
      </w:r>
    </w:p>
    <w:p w14:paraId="38601328" w14:textId="48A28060" w:rsidR="00762BB3" w:rsidRPr="00B06D3D" w:rsidRDefault="00DD2C6E" w:rsidP="00DD2C6E">
      <w:pPr>
        <w:rPr>
          <w:lang w:val="nl-NL"/>
        </w:rPr>
      </w:pPr>
      <w:r w:rsidRPr="00B06D3D">
        <w:rPr>
          <w:lang w:val="nl-NL"/>
        </w:rPr>
        <w:t>Ik wens volgende personen te bedanken voor alle hulp die zij me geboden hebben:</w:t>
      </w:r>
    </w:p>
    <w:p w14:paraId="11D4CD3A" w14:textId="036A666C" w:rsidR="00762BB3" w:rsidRPr="00B06D3D" w:rsidRDefault="00762BB3" w:rsidP="00353C74">
      <w:pPr>
        <w:pStyle w:val="Lijstalinea"/>
        <w:numPr>
          <w:ilvl w:val="0"/>
          <w:numId w:val="21"/>
        </w:numPr>
        <w:rPr>
          <w:lang w:val="nl-NL"/>
        </w:rPr>
      </w:pPr>
      <w:r w:rsidRPr="00B06D3D">
        <w:rPr>
          <w:lang w:val="nl-NL"/>
        </w:rPr>
        <w:t>Het directieteam</w:t>
      </w:r>
      <w:r w:rsidR="00353C74" w:rsidRPr="00B06D3D">
        <w:rPr>
          <w:lang w:val="nl-NL"/>
        </w:rPr>
        <w:t>;</w:t>
      </w:r>
    </w:p>
    <w:p w14:paraId="090C96E6" w14:textId="55AACFBC" w:rsidR="00353C74" w:rsidRPr="00B06D3D" w:rsidRDefault="00353C74" w:rsidP="00353C74">
      <w:pPr>
        <w:pStyle w:val="Lijstalinea"/>
        <w:numPr>
          <w:ilvl w:val="0"/>
          <w:numId w:val="21"/>
        </w:numPr>
        <w:rPr>
          <w:lang w:val="nl-NL"/>
        </w:rPr>
      </w:pPr>
      <w:r w:rsidRPr="00B06D3D">
        <w:rPr>
          <w:lang w:val="nl-NL"/>
        </w:rPr>
        <w:t xml:space="preserve">dhr. Eggermond, dhr. Van </w:t>
      </w:r>
      <w:proofErr w:type="spellStart"/>
      <w:r w:rsidRPr="00B06D3D">
        <w:rPr>
          <w:lang w:val="nl-NL"/>
        </w:rPr>
        <w:t>Eetvelde</w:t>
      </w:r>
      <w:proofErr w:type="spellEnd"/>
      <w:r w:rsidRPr="00B06D3D">
        <w:rPr>
          <w:lang w:val="nl-NL"/>
        </w:rPr>
        <w:t xml:space="preserve">, dhr. </w:t>
      </w:r>
      <w:proofErr w:type="spellStart"/>
      <w:r w:rsidRPr="00B06D3D">
        <w:rPr>
          <w:lang w:val="nl-NL"/>
        </w:rPr>
        <w:t>Vallozie</w:t>
      </w:r>
      <w:proofErr w:type="spellEnd"/>
      <w:r w:rsidRPr="00B06D3D">
        <w:rPr>
          <w:lang w:val="nl-NL"/>
        </w:rPr>
        <w:t xml:space="preserve"> en dhr. </w:t>
      </w:r>
      <w:proofErr w:type="spellStart"/>
      <w:r w:rsidRPr="00B06D3D">
        <w:rPr>
          <w:lang w:val="nl-NL"/>
        </w:rPr>
        <w:t>Wulleman</w:t>
      </w:r>
      <w:proofErr w:type="spellEnd"/>
      <w:r w:rsidRPr="00B06D3D">
        <w:rPr>
          <w:lang w:val="nl-NL"/>
        </w:rPr>
        <w:t>;</w:t>
      </w:r>
    </w:p>
    <w:p w14:paraId="026DD8CD" w14:textId="40F9CE78" w:rsidR="00353C74" w:rsidRPr="00B06D3D" w:rsidRDefault="00353C74" w:rsidP="00353C74">
      <w:pPr>
        <w:pStyle w:val="Lijstalinea"/>
        <w:numPr>
          <w:ilvl w:val="0"/>
          <w:numId w:val="21"/>
        </w:numPr>
        <w:rPr>
          <w:lang w:val="nl-NL"/>
        </w:rPr>
      </w:pPr>
      <w:r w:rsidRPr="00B06D3D">
        <w:rPr>
          <w:lang w:val="nl-NL"/>
        </w:rPr>
        <w:t>Mijn vrienden en familie;</w:t>
      </w:r>
    </w:p>
    <w:p w14:paraId="1022B8AA" w14:textId="2C4B31F3" w:rsidR="00353C74" w:rsidRPr="00B06D3D" w:rsidRDefault="00353C74" w:rsidP="00353C74">
      <w:pPr>
        <w:pStyle w:val="Lijstalinea"/>
        <w:numPr>
          <w:ilvl w:val="0"/>
          <w:numId w:val="21"/>
        </w:numPr>
        <w:rPr>
          <w:lang w:val="nl-NL"/>
        </w:rPr>
      </w:pPr>
      <w:r w:rsidRPr="00B06D3D">
        <w:rPr>
          <w:lang w:val="nl-NL"/>
        </w:rPr>
        <w:t>Medeleerlingen;</w:t>
      </w:r>
    </w:p>
    <w:p w14:paraId="017567FF" w14:textId="67983D3D" w:rsidR="00353C74" w:rsidRPr="00B06D3D" w:rsidRDefault="00353C74" w:rsidP="00762BB3">
      <w:pPr>
        <w:pStyle w:val="Lijstalinea"/>
        <w:numPr>
          <w:ilvl w:val="0"/>
          <w:numId w:val="21"/>
        </w:numPr>
        <w:rPr>
          <w:lang w:val="nl-NL"/>
        </w:rPr>
      </w:pPr>
      <w:r w:rsidRPr="00B06D3D">
        <w:rPr>
          <w:lang w:val="nl-NL"/>
        </w:rPr>
        <w:t>Mijn leerkrachten tot nu;</w:t>
      </w:r>
    </w:p>
    <w:p w14:paraId="754BF14A" w14:textId="77777777" w:rsidR="00353C74" w:rsidRPr="00B06D3D" w:rsidRDefault="00353C74" w:rsidP="00353C74">
      <w:pPr>
        <w:pStyle w:val="Lijstalinea"/>
        <w:rPr>
          <w:lang w:val="nl-NL"/>
        </w:rPr>
      </w:pPr>
    </w:p>
    <w:p w14:paraId="17D760EB" w14:textId="18279C8D" w:rsidR="00DD2C6E" w:rsidRPr="00B06D3D" w:rsidRDefault="00DD2C6E" w:rsidP="00DD2C6E">
      <w:pPr>
        <w:rPr>
          <w:lang w:val="nl-NL"/>
        </w:rPr>
      </w:pPr>
      <w:r w:rsidRPr="00B06D3D">
        <w:rPr>
          <w:lang w:val="nl-NL"/>
        </w:rPr>
        <w:t>Tekstverwerkingsprogramma: Microsoft Office Word 20</w:t>
      </w:r>
      <w:r w:rsidR="00353C74" w:rsidRPr="00B06D3D">
        <w:rPr>
          <w:lang w:val="nl-NL"/>
        </w:rPr>
        <w:t>22</w:t>
      </w:r>
    </w:p>
    <w:p w14:paraId="3CADCD05" w14:textId="693117F6" w:rsidR="00DD2C6E" w:rsidRPr="00B06D3D" w:rsidRDefault="00DD2C6E" w:rsidP="00762BB3">
      <w:pPr>
        <w:ind w:left="851" w:hanging="851"/>
        <w:rPr>
          <w:lang w:val="nl-NL"/>
        </w:rPr>
      </w:pPr>
      <w:r w:rsidRPr="00B06D3D">
        <w:rPr>
          <w:lang w:val="nl-NL"/>
        </w:rPr>
        <w:t xml:space="preserve">Printer: </w:t>
      </w:r>
      <w:r w:rsidR="00762BB3" w:rsidRPr="00B06D3D">
        <w:rPr>
          <w:lang w:val="nl-NL"/>
        </w:rPr>
        <w:t xml:space="preserve">HP </w:t>
      </w:r>
      <w:proofErr w:type="spellStart"/>
      <w:r w:rsidR="00762BB3" w:rsidRPr="00B06D3D">
        <w:rPr>
          <w:lang w:val="nl-NL"/>
        </w:rPr>
        <w:t>DeskJet</w:t>
      </w:r>
      <w:proofErr w:type="spellEnd"/>
      <w:r w:rsidR="00762BB3" w:rsidRPr="00B06D3D">
        <w:rPr>
          <w:lang w:val="nl-NL"/>
        </w:rPr>
        <w:t xml:space="preserve"> 3762 All-in-One</w:t>
      </w:r>
    </w:p>
    <w:p w14:paraId="169D88BF" w14:textId="0563C4FC" w:rsidR="00DD2C6E" w:rsidRPr="00B06D3D" w:rsidRDefault="00DD2C6E" w:rsidP="00DD2C6E">
      <w:pPr>
        <w:rPr>
          <w:lang w:val="nl-NL"/>
        </w:rPr>
      </w:pPr>
    </w:p>
    <w:p w14:paraId="38E61B9D" w14:textId="68DA4B37" w:rsidR="004B2C32" w:rsidRPr="00B06D3D" w:rsidRDefault="00353C74" w:rsidP="00353C74">
      <w:pPr>
        <w:pStyle w:val="Kop1"/>
        <w:numPr>
          <w:ilvl w:val="0"/>
          <w:numId w:val="0"/>
        </w:numPr>
        <w:rPr>
          <w:lang w:val="nl-NL"/>
        </w:rPr>
      </w:pPr>
      <w:r w:rsidRPr="00B06D3D">
        <w:rPr>
          <w:lang w:val="nl-NL"/>
        </w:rPr>
        <w:lastRenderedPageBreak/>
        <w:t>Inhoudsopgave</w:t>
      </w:r>
    </w:p>
    <w:p w14:paraId="57076FF7" w14:textId="77777777" w:rsidR="00353C74" w:rsidRPr="00B06D3D" w:rsidRDefault="00353C74" w:rsidP="00353C74">
      <w:pPr>
        <w:rPr>
          <w:lang w:val="nl-NL"/>
        </w:rPr>
      </w:pPr>
    </w:p>
    <w:p w14:paraId="06D41756" w14:textId="77777777" w:rsidR="00353C74" w:rsidRPr="00B06D3D" w:rsidRDefault="00353C74" w:rsidP="00353C74">
      <w:pPr>
        <w:rPr>
          <w:lang w:val="nl-NL"/>
        </w:rPr>
      </w:pPr>
    </w:p>
    <w:p w14:paraId="578CD04B" w14:textId="77777777" w:rsidR="00353C74" w:rsidRPr="00B06D3D" w:rsidRDefault="00353C74" w:rsidP="00353C74">
      <w:pPr>
        <w:rPr>
          <w:lang w:val="nl-NL"/>
        </w:rPr>
      </w:pPr>
    </w:p>
    <w:p w14:paraId="6C8A23EF" w14:textId="77777777" w:rsidR="00353C74" w:rsidRPr="00B06D3D" w:rsidRDefault="00353C74" w:rsidP="00353C74">
      <w:pPr>
        <w:rPr>
          <w:lang w:val="nl-NL"/>
        </w:rPr>
      </w:pPr>
    </w:p>
    <w:p w14:paraId="091FA8B2" w14:textId="77777777" w:rsidR="00353C74" w:rsidRPr="00B06D3D" w:rsidRDefault="00353C74" w:rsidP="00353C74">
      <w:pPr>
        <w:rPr>
          <w:lang w:val="nl-NL"/>
        </w:rPr>
      </w:pPr>
    </w:p>
    <w:p w14:paraId="300A6FB1" w14:textId="77777777" w:rsidR="00353C74" w:rsidRPr="00B06D3D" w:rsidRDefault="00353C74" w:rsidP="00353C74">
      <w:pPr>
        <w:rPr>
          <w:lang w:val="nl-NL"/>
        </w:rPr>
      </w:pPr>
    </w:p>
    <w:p w14:paraId="0E1D59BF" w14:textId="77777777" w:rsidR="00353C74" w:rsidRPr="00B06D3D" w:rsidRDefault="00353C74" w:rsidP="00353C74">
      <w:pPr>
        <w:rPr>
          <w:lang w:val="nl-NL"/>
        </w:rPr>
      </w:pPr>
    </w:p>
    <w:p w14:paraId="40259197" w14:textId="77777777" w:rsidR="00353C74" w:rsidRPr="00B06D3D" w:rsidRDefault="00353C74" w:rsidP="00353C74">
      <w:pPr>
        <w:rPr>
          <w:lang w:val="nl-NL"/>
        </w:rPr>
      </w:pPr>
    </w:p>
    <w:p w14:paraId="02795770" w14:textId="77777777" w:rsidR="00353C74" w:rsidRPr="00B06D3D" w:rsidRDefault="00353C74" w:rsidP="00353C74">
      <w:pPr>
        <w:rPr>
          <w:lang w:val="nl-NL"/>
        </w:rPr>
      </w:pPr>
    </w:p>
    <w:p w14:paraId="42F6CBD9" w14:textId="77777777" w:rsidR="00353C74" w:rsidRPr="00B06D3D" w:rsidRDefault="00353C74" w:rsidP="00353C74">
      <w:pPr>
        <w:rPr>
          <w:lang w:val="nl-NL"/>
        </w:rPr>
      </w:pPr>
    </w:p>
    <w:p w14:paraId="73FA5C7A" w14:textId="77777777" w:rsidR="00353C74" w:rsidRPr="00B06D3D" w:rsidRDefault="00353C74" w:rsidP="00353C74">
      <w:pPr>
        <w:rPr>
          <w:lang w:val="nl-NL"/>
        </w:rPr>
      </w:pPr>
    </w:p>
    <w:p w14:paraId="22283BD0" w14:textId="77777777" w:rsidR="00353C74" w:rsidRPr="00B06D3D" w:rsidRDefault="00353C74" w:rsidP="00353C74">
      <w:pPr>
        <w:rPr>
          <w:lang w:val="nl-NL"/>
        </w:rPr>
      </w:pPr>
    </w:p>
    <w:p w14:paraId="0A0F26D9" w14:textId="77777777" w:rsidR="00353C74" w:rsidRPr="00B06D3D" w:rsidRDefault="00353C74" w:rsidP="00353C74">
      <w:pPr>
        <w:rPr>
          <w:lang w:val="nl-NL"/>
        </w:rPr>
      </w:pPr>
    </w:p>
    <w:p w14:paraId="1FF11490" w14:textId="77777777" w:rsidR="00353C74" w:rsidRPr="00B06D3D" w:rsidRDefault="00353C74" w:rsidP="00353C74">
      <w:pPr>
        <w:rPr>
          <w:lang w:val="nl-NL"/>
        </w:rPr>
      </w:pPr>
    </w:p>
    <w:p w14:paraId="0BFE8CFD" w14:textId="77777777" w:rsidR="00353C74" w:rsidRPr="00B06D3D" w:rsidRDefault="00353C74" w:rsidP="00353C74">
      <w:pPr>
        <w:rPr>
          <w:lang w:val="nl-NL"/>
        </w:rPr>
      </w:pPr>
    </w:p>
    <w:p w14:paraId="4CAB5523" w14:textId="77777777" w:rsidR="00353C74" w:rsidRPr="00B06D3D" w:rsidRDefault="00353C74" w:rsidP="00353C74">
      <w:pPr>
        <w:rPr>
          <w:lang w:val="nl-NL"/>
        </w:rPr>
      </w:pPr>
    </w:p>
    <w:p w14:paraId="3A271E4B" w14:textId="77777777" w:rsidR="00353C74" w:rsidRPr="00B06D3D" w:rsidRDefault="00353C74" w:rsidP="00353C74">
      <w:pPr>
        <w:rPr>
          <w:lang w:val="nl-NL"/>
        </w:rPr>
      </w:pPr>
    </w:p>
    <w:p w14:paraId="73DD323A" w14:textId="77777777" w:rsidR="00353C74" w:rsidRPr="00B06D3D" w:rsidRDefault="00353C74" w:rsidP="00353C74">
      <w:pPr>
        <w:rPr>
          <w:lang w:val="nl-NL"/>
        </w:rPr>
      </w:pPr>
    </w:p>
    <w:p w14:paraId="3EEBDD24" w14:textId="77777777" w:rsidR="00353C74" w:rsidRPr="00B06D3D" w:rsidRDefault="00353C74" w:rsidP="00353C74">
      <w:pPr>
        <w:rPr>
          <w:lang w:val="nl-NL"/>
        </w:rPr>
      </w:pPr>
    </w:p>
    <w:p w14:paraId="14271F7C" w14:textId="77777777" w:rsidR="00353C74" w:rsidRPr="00B06D3D" w:rsidRDefault="00353C74" w:rsidP="00353C74">
      <w:pPr>
        <w:rPr>
          <w:lang w:val="nl-NL"/>
        </w:rPr>
      </w:pPr>
    </w:p>
    <w:p w14:paraId="6F442B4C" w14:textId="77777777" w:rsidR="00353C74" w:rsidRPr="00B06D3D" w:rsidRDefault="00353C74" w:rsidP="00353C74">
      <w:pPr>
        <w:rPr>
          <w:lang w:val="nl-NL"/>
        </w:rPr>
      </w:pPr>
    </w:p>
    <w:p w14:paraId="56973BF7" w14:textId="51C4516E" w:rsidR="00353C74" w:rsidRPr="00B06D3D" w:rsidRDefault="00353C74" w:rsidP="00353C74">
      <w:pPr>
        <w:tabs>
          <w:tab w:val="left" w:pos="7845"/>
        </w:tabs>
        <w:rPr>
          <w:b/>
          <w:kern w:val="28"/>
          <w:sz w:val="32"/>
          <w:lang w:val="nl-NL"/>
        </w:rPr>
      </w:pPr>
      <w:r w:rsidRPr="00B06D3D">
        <w:rPr>
          <w:b/>
          <w:kern w:val="28"/>
          <w:sz w:val="32"/>
          <w:lang w:val="nl-NL"/>
        </w:rPr>
        <w:tab/>
      </w:r>
    </w:p>
    <w:p w14:paraId="1981B18C" w14:textId="77777777" w:rsidR="00353C74" w:rsidRPr="00B06D3D" w:rsidRDefault="00353C74" w:rsidP="00353C74">
      <w:pPr>
        <w:tabs>
          <w:tab w:val="left" w:pos="7845"/>
        </w:tabs>
        <w:rPr>
          <w:b/>
          <w:kern w:val="28"/>
          <w:sz w:val="32"/>
          <w:lang w:val="nl-NL"/>
        </w:rPr>
      </w:pPr>
    </w:p>
    <w:p w14:paraId="4C2F1DF7" w14:textId="77777777" w:rsidR="00353C74" w:rsidRPr="00B06D3D" w:rsidRDefault="00353C74" w:rsidP="00353C74">
      <w:pPr>
        <w:tabs>
          <w:tab w:val="left" w:pos="7845"/>
        </w:tabs>
        <w:rPr>
          <w:b/>
          <w:kern w:val="28"/>
          <w:sz w:val="32"/>
          <w:lang w:val="nl-NL"/>
        </w:rPr>
      </w:pPr>
    </w:p>
    <w:p w14:paraId="1FB9BD9C" w14:textId="77777777" w:rsidR="00353C74" w:rsidRPr="00B06D3D" w:rsidRDefault="00353C74" w:rsidP="00353C74">
      <w:pPr>
        <w:tabs>
          <w:tab w:val="left" w:pos="7845"/>
        </w:tabs>
        <w:rPr>
          <w:b/>
          <w:kern w:val="28"/>
          <w:sz w:val="32"/>
          <w:lang w:val="nl-NL"/>
        </w:rPr>
      </w:pPr>
    </w:p>
    <w:p w14:paraId="60DFD151" w14:textId="53F4041C" w:rsidR="00353C74" w:rsidRPr="00B06D3D" w:rsidRDefault="00353C74" w:rsidP="00353C74">
      <w:pPr>
        <w:pStyle w:val="Kop1"/>
        <w:numPr>
          <w:ilvl w:val="0"/>
          <w:numId w:val="0"/>
        </w:numPr>
        <w:ind w:left="1134" w:hanging="1134"/>
        <w:rPr>
          <w:lang w:val="nl-NL"/>
        </w:rPr>
      </w:pPr>
      <w:r w:rsidRPr="00B06D3D">
        <w:rPr>
          <w:lang w:val="nl-NL"/>
        </w:rPr>
        <w:lastRenderedPageBreak/>
        <w:t>Inleiding</w:t>
      </w:r>
    </w:p>
    <w:p w14:paraId="46E7168B" w14:textId="7C3EE2DC" w:rsidR="00353C74" w:rsidRPr="00B06D3D" w:rsidRDefault="00353C74" w:rsidP="00353C74">
      <w:pPr>
        <w:rPr>
          <w:lang w:val="nl-NL"/>
        </w:rPr>
      </w:pPr>
      <w:r w:rsidRPr="00B06D3D">
        <w:rPr>
          <w:lang w:val="nl-NL"/>
        </w:rPr>
        <w:t>Mijn naam is Rune Eerdekens ik zit in het 6</w:t>
      </w:r>
      <w:r w:rsidRPr="00B06D3D">
        <w:rPr>
          <w:vertAlign w:val="superscript"/>
          <w:lang w:val="nl-NL"/>
        </w:rPr>
        <w:t>de</w:t>
      </w:r>
      <w:r w:rsidRPr="00B06D3D">
        <w:rPr>
          <w:lang w:val="nl-NL"/>
        </w:rPr>
        <w:t xml:space="preserve"> jaar Elektronica Elektriciteit en als laatstejaarsstudent kreeg ik samen met mijn klasgenoten de opdracht om een eindwerk te maken en verdedigen.</w:t>
      </w:r>
    </w:p>
    <w:p w14:paraId="277FDC5F" w14:textId="301107F6" w:rsidR="00353C74" w:rsidRPr="00B06D3D" w:rsidRDefault="00353C74" w:rsidP="00353C74">
      <w:pPr>
        <w:rPr>
          <w:lang w:val="nl-NL"/>
        </w:rPr>
      </w:pPr>
      <w:r w:rsidRPr="00B06D3D">
        <w:rPr>
          <w:lang w:val="nl-NL"/>
        </w:rPr>
        <w:t xml:space="preserve">Het doel van deze proef is om een ontwerp naar jouw keuze te ontwerpen en realiseren dat binnen het vakgebied EE valt, voor mijn project koos ik voor het bouwen van een drone. Ik wist dat dit een grote opdracht ging zijn en heb veel plezier gehad met het </w:t>
      </w:r>
      <w:r w:rsidR="00427FEA" w:rsidRPr="00B06D3D">
        <w:rPr>
          <w:lang w:val="nl-NL"/>
        </w:rPr>
        <w:t>bouwen van dit project.</w:t>
      </w:r>
    </w:p>
    <w:p w14:paraId="62EF3E6B" w14:textId="0FE6702E" w:rsidR="00427FEA" w:rsidRPr="00B06D3D" w:rsidRDefault="00427FEA" w:rsidP="00353C74">
      <w:pPr>
        <w:rPr>
          <w:lang w:val="nl-NL"/>
        </w:rPr>
      </w:pPr>
      <w:r w:rsidRPr="00B06D3D">
        <w:rPr>
          <w:lang w:val="nl-NL"/>
        </w:rPr>
        <w:t>In de loop van het uitdenken en bouwen/programmeren van mijn GIP ben ik verschillende ingewikkelde obstakels tegengekomen en overwonnen. Het was zeker een uitdaging wat het uiteindelijk leuk maakte voor mij.</w:t>
      </w:r>
    </w:p>
    <w:p w14:paraId="05353890" w14:textId="5BCAF5BF" w:rsidR="00427FEA" w:rsidRPr="00B06D3D" w:rsidRDefault="00427FEA" w:rsidP="00353C74">
      <w:pPr>
        <w:rPr>
          <w:lang w:val="nl-NL"/>
        </w:rPr>
      </w:pPr>
      <w:r w:rsidRPr="00B06D3D">
        <w:rPr>
          <w:lang w:val="nl-NL"/>
        </w:rPr>
        <w:t>In deze versie van mijn GIP kan nog veel verbeterd of toegevoegd worden maar daaraan zal ik een uniek hoofdstuk voor voorzien.</w:t>
      </w:r>
    </w:p>
    <w:p w14:paraId="5C547A98" w14:textId="72E8188D" w:rsidR="00427FEA" w:rsidRPr="00B06D3D" w:rsidRDefault="00427FEA" w:rsidP="00353C74">
      <w:pPr>
        <w:rPr>
          <w:lang w:val="nl-NL"/>
        </w:rPr>
      </w:pPr>
      <w:r w:rsidRPr="00B06D3D">
        <w:rPr>
          <w:lang w:val="nl-NL"/>
        </w:rPr>
        <w:t>Uiteindelijk ben ik blij hoe het is geëindigd ook al had ik liever iets meer tijd gehad om aan uitbreidingen te werken zodat ik die ook zou kunnen presenteren in mijn verdediging.</w:t>
      </w:r>
    </w:p>
    <w:p w14:paraId="02367285" w14:textId="77777777" w:rsidR="00427FEA" w:rsidRPr="00B06D3D" w:rsidRDefault="00427FEA" w:rsidP="00353C74">
      <w:pPr>
        <w:rPr>
          <w:lang w:val="nl-NL"/>
        </w:rPr>
      </w:pPr>
    </w:p>
    <w:p w14:paraId="4ADDDC08" w14:textId="77777777" w:rsidR="00427FEA" w:rsidRPr="00B06D3D" w:rsidRDefault="00427FEA" w:rsidP="00353C74">
      <w:pPr>
        <w:rPr>
          <w:lang w:val="nl-NL"/>
        </w:rPr>
      </w:pPr>
    </w:p>
    <w:p w14:paraId="3E307778" w14:textId="77777777" w:rsidR="00427FEA" w:rsidRPr="00B06D3D" w:rsidRDefault="00427FEA" w:rsidP="00353C74">
      <w:pPr>
        <w:rPr>
          <w:lang w:val="nl-NL"/>
        </w:rPr>
      </w:pPr>
    </w:p>
    <w:p w14:paraId="7004EAE7" w14:textId="77777777" w:rsidR="00427FEA" w:rsidRPr="00B06D3D" w:rsidRDefault="00427FEA" w:rsidP="00353C74">
      <w:pPr>
        <w:rPr>
          <w:lang w:val="nl-NL"/>
        </w:rPr>
      </w:pPr>
    </w:p>
    <w:p w14:paraId="384A0D2E" w14:textId="77777777" w:rsidR="00427FEA" w:rsidRPr="00B06D3D" w:rsidRDefault="00427FEA" w:rsidP="00353C74">
      <w:pPr>
        <w:rPr>
          <w:lang w:val="nl-NL"/>
        </w:rPr>
      </w:pPr>
    </w:p>
    <w:p w14:paraId="7047CD81" w14:textId="77777777" w:rsidR="00427FEA" w:rsidRPr="00B06D3D" w:rsidRDefault="00427FEA" w:rsidP="00353C74">
      <w:pPr>
        <w:rPr>
          <w:lang w:val="nl-NL"/>
        </w:rPr>
      </w:pPr>
    </w:p>
    <w:p w14:paraId="5E39A9F6" w14:textId="77777777" w:rsidR="00427FEA" w:rsidRPr="00B06D3D" w:rsidRDefault="00427FEA" w:rsidP="00353C74">
      <w:pPr>
        <w:rPr>
          <w:lang w:val="nl-NL"/>
        </w:rPr>
      </w:pPr>
    </w:p>
    <w:p w14:paraId="0366F743" w14:textId="77777777" w:rsidR="00427FEA" w:rsidRPr="00B06D3D" w:rsidRDefault="00427FEA" w:rsidP="00353C74">
      <w:pPr>
        <w:rPr>
          <w:lang w:val="nl-NL"/>
        </w:rPr>
      </w:pPr>
    </w:p>
    <w:p w14:paraId="4D9585BE" w14:textId="77777777" w:rsidR="00427FEA" w:rsidRPr="00B06D3D" w:rsidRDefault="00427FEA" w:rsidP="00353C74">
      <w:pPr>
        <w:rPr>
          <w:lang w:val="nl-NL"/>
        </w:rPr>
      </w:pPr>
    </w:p>
    <w:p w14:paraId="22FED1F4" w14:textId="77777777" w:rsidR="00427FEA" w:rsidRPr="00B06D3D" w:rsidRDefault="00427FEA" w:rsidP="00353C74">
      <w:pPr>
        <w:rPr>
          <w:lang w:val="nl-NL"/>
        </w:rPr>
      </w:pPr>
    </w:p>
    <w:p w14:paraId="5620558D" w14:textId="77777777" w:rsidR="00427FEA" w:rsidRPr="00B06D3D" w:rsidRDefault="00427FEA" w:rsidP="00353C74">
      <w:pPr>
        <w:rPr>
          <w:lang w:val="nl-NL"/>
        </w:rPr>
      </w:pPr>
    </w:p>
    <w:p w14:paraId="6CB00DC1" w14:textId="77777777" w:rsidR="00427FEA" w:rsidRPr="00B06D3D" w:rsidRDefault="00427FEA" w:rsidP="00353C74">
      <w:pPr>
        <w:rPr>
          <w:lang w:val="nl-NL"/>
        </w:rPr>
      </w:pPr>
    </w:p>
    <w:p w14:paraId="34D8AA0E" w14:textId="77777777" w:rsidR="00427FEA" w:rsidRPr="00B06D3D" w:rsidRDefault="00427FEA" w:rsidP="00353C74">
      <w:pPr>
        <w:rPr>
          <w:lang w:val="nl-NL"/>
        </w:rPr>
      </w:pPr>
    </w:p>
    <w:p w14:paraId="6DABC1FD" w14:textId="77777777" w:rsidR="00427FEA" w:rsidRPr="00B06D3D" w:rsidRDefault="00427FEA" w:rsidP="00353C74">
      <w:pPr>
        <w:rPr>
          <w:lang w:val="nl-NL"/>
        </w:rPr>
      </w:pPr>
    </w:p>
    <w:p w14:paraId="702E5D1D" w14:textId="77777777" w:rsidR="00427FEA" w:rsidRPr="00B06D3D" w:rsidRDefault="00427FEA" w:rsidP="00353C74">
      <w:pPr>
        <w:rPr>
          <w:lang w:val="nl-NL"/>
        </w:rPr>
      </w:pPr>
    </w:p>
    <w:p w14:paraId="3151D28D" w14:textId="77777777" w:rsidR="00427FEA" w:rsidRPr="00B06D3D" w:rsidRDefault="00427FEA" w:rsidP="00353C74">
      <w:pPr>
        <w:rPr>
          <w:lang w:val="nl-NL"/>
        </w:rPr>
      </w:pPr>
    </w:p>
    <w:p w14:paraId="50E2E921" w14:textId="77777777" w:rsidR="00427FEA" w:rsidRPr="00B06D3D" w:rsidRDefault="00427FEA" w:rsidP="00353C74">
      <w:pPr>
        <w:rPr>
          <w:lang w:val="nl-NL"/>
        </w:rPr>
      </w:pPr>
    </w:p>
    <w:p w14:paraId="6CD4D7B6" w14:textId="77777777" w:rsidR="008767D8" w:rsidRPr="00B06D3D" w:rsidRDefault="008767D8" w:rsidP="008767D8">
      <w:pPr>
        <w:pStyle w:val="Kop1"/>
        <w:rPr>
          <w:lang w:val="nl-NL"/>
        </w:rPr>
      </w:pPr>
      <w:r w:rsidRPr="00B06D3D">
        <w:rPr>
          <w:lang w:val="nl-NL"/>
        </w:rPr>
        <w:lastRenderedPageBreak/>
        <w:t>Praktijk</w:t>
      </w:r>
    </w:p>
    <w:p w14:paraId="3C644BD1" w14:textId="77777777" w:rsidR="008767D8" w:rsidRPr="00B06D3D" w:rsidRDefault="008767D8" w:rsidP="008767D8">
      <w:pPr>
        <w:pStyle w:val="Kop2"/>
        <w:rPr>
          <w:lang w:val="nl-NL"/>
        </w:rPr>
      </w:pPr>
      <w:r w:rsidRPr="00B06D3D">
        <w:rPr>
          <w:lang w:val="nl-NL"/>
        </w:rPr>
        <w:t>Algemeen</w:t>
      </w:r>
    </w:p>
    <w:p w14:paraId="6EBD5D93" w14:textId="77777777" w:rsidR="008767D8" w:rsidRPr="00B06D3D" w:rsidRDefault="008767D8" w:rsidP="008767D8">
      <w:pPr>
        <w:rPr>
          <w:lang w:val="nl-NL"/>
        </w:rPr>
      </w:pPr>
      <w:r w:rsidRPr="00B06D3D">
        <w:rPr>
          <w:lang w:val="nl-NL"/>
        </w:rPr>
        <w:t>Zoals eerder vermeld is mijn GIP een drone in dit hoofdstuk zal ik toelichten hoe hij in elkaar zit in grote lijnen.</w:t>
      </w:r>
    </w:p>
    <w:p w14:paraId="71BBC9A2" w14:textId="77777777" w:rsidR="008767D8" w:rsidRPr="00B06D3D" w:rsidRDefault="008767D8" w:rsidP="008767D8">
      <w:pPr>
        <w:pStyle w:val="Kop2"/>
        <w:rPr>
          <w:lang w:val="nl-NL"/>
        </w:rPr>
      </w:pPr>
      <w:r w:rsidRPr="00B06D3D">
        <w:rPr>
          <w:lang w:val="nl-NL"/>
        </w:rPr>
        <w:t>Kern</w:t>
      </w:r>
    </w:p>
    <w:p w14:paraId="4C334828" w14:textId="77777777" w:rsidR="008767D8" w:rsidRPr="00B06D3D" w:rsidRDefault="008767D8" w:rsidP="008767D8">
      <w:pPr>
        <w:rPr>
          <w:lang w:val="nl-NL"/>
        </w:rPr>
      </w:pPr>
      <w:r w:rsidRPr="00B06D3D">
        <w:rPr>
          <w:lang w:val="nl-NL"/>
        </w:rPr>
        <w:t>Zoals eerder vermeld wordt deze drone gestuurd door een zelfontworpen breadboard met 3 componenten. Een Gyroscoop/acceleratiemeter, Arduino Nano, en een HC-05 bluetooth ontvanger</w:t>
      </w:r>
    </w:p>
    <w:p w14:paraId="66640D8E" w14:textId="77777777" w:rsidR="008767D8" w:rsidRPr="00B06D3D" w:rsidRDefault="008767D8" w:rsidP="008767D8">
      <w:pPr>
        <w:pStyle w:val="Kop3"/>
        <w:rPr>
          <w:lang w:val="nl-NL"/>
        </w:rPr>
      </w:pPr>
      <w:r w:rsidRPr="00B06D3D">
        <w:rPr>
          <w:lang w:val="nl-NL"/>
        </w:rPr>
        <w:t>HC-05 bluetooth antenne</w:t>
      </w:r>
    </w:p>
    <w:p w14:paraId="2768F76D" w14:textId="77777777" w:rsidR="008767D8" w:rsidRPr="00B06D3D" w:rsidRDefault="008767D8" w:rsidP="008767D8">
      <w:pPr>
        <w:rPr>
          <w:lang w:val="nl-NL"/>
        </w:rPr>
      </w:pPr>
      <w:r w:rsidRPr="00B06D3D">
        <w:rPr>
          <w:lang w:val="nl-NL"/>
        </w:rPr>
        <w:t>*foto antenne</w:t>
      </w:r>
    </w:p>
    <w:p w14:paraId="00E8C739" w14:textId="77777777" w:rsidR="008767D8" w:rsidRPr="00B06D3D" w:rsidRDefault="008767D8" w:rsidP="008767D8">
      <w:pPr>
        <w:rPr>
          <w:lang w:val="nl-NL"/>
        </w:rPr>
      </w:pPr>
      <w:r w:rsidRPr="00B06D3D">
        <w:rPr>
          <w:lang w:val="nl-NL"/>
        </w:rPr>
        <w:t>Dit zijn de oren van de drone hier ziet u een foto van hoe die eruitziet.</w:t>
      </w:r>
    </w:p>
    <w:p w14:paraId="7D2F9924" w14:textId="77777777" w:rsidR="008767D8" w:rsidRPr="00B06D3D" w:rsidRDefault="008767D8" w:rsidP="008767D8">
      <w:pPr>
        <w:keepNext/>
        <w:rPr>
          <w:lang w:val="nl-NL"/>
        </w:rPr>
      </w:pPr>
      <w:r w:rsidRPr="00B06D3D">
        <w:rPr>
          <w:noProof/>
          <w:lang w:val="nl-NL"/>
        </w:rPr>
        <w:drawing>
          <wp:inline distT="0" distB="0" distL="0" distR="0" wp14:anchorId="471691EA" wp14:editId="47E89B85">
            <wp:extent cx="6120765" cy="2378710"/>
            <wp:effectExtent l="0" t="0" r="0" b="2540"/>
            <wp:docPr id="287851377" name="Afbeelding 2" descr="Bluetooth Module HC-05, Pinout, Specifications, AT Commands,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 Module HC-05, Pinout, Specifications, AT Commands, Datashe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2378710"/>
                    </a:xfrm>
                    <a:prstGeom prst="rect">
                      <a:avLst/>
                    </a:prstGeom>
                    <a:noFill/>
                    <a:ln>
                      <a:noFill/>
                    </a:ln>
                  </pic:spPr>
                </pic:pic>
              </a:graphicData>
            </a:graphic>
          </wp:inline>
        </w:drawing>
      </w:r>
    </w:p>
    <w:p w14:paraId="2612E634" w14:textId="06603013" w:rsidR="008767D8" w:rsidRPr="00B06D3D" w:rsidRDefault="008A7B57" w:rsidP="008767D8">
      <w:pPr>
        <w:pStyle w:val="Bijschrift"/>
        <w:rPr>
          <w:lang w:val="nl-NL"/>
        </w:rPr>
      </w:pPr>
      <w:r w:rsidRPr="00B06D3D">
        <w:rPr>
          <w:lang w:val="nl-NL"/>
        </w:rPr>
        <w:t>Foto</w:t>
      </w:r>
      <w:r w:rsidR="008767D8" w:rsidRPr="00B06D3D">
        <w:rPr>
          <w:lang w:val="nl-NL"/>
        </w:rPr>
        <w:t xml:space="preserve"> </w:t>
      </w:r>
      <w:r w:rsidR="008767D8" w:rsidRPr="00B06D3D">
        <w:rPr>
          <w:lang w:val="nl-NL"/>
        </w:rPr>
        <w:fldChar w:fldCharType="begin"/>
      </w:r>
      <w:r w:rsidR="008767D8" w:rsidRPr="00B06D3D">
        <w:rPr>
          <w:lang w:val="nl-NL"/>
        </w:rPr>
        <w:instrText xml:space="preserve"> SEQ foto \* ARABIC </w:instrText>
      </w:r>
      <w:r w:rsidR="008767D8" w:rsidRPr="00B06D3D">
        <w:rPr>
          <w:lang w:val="nl-NL"/>
        </w:rPr>
        <w:fldChar w:fldCharType="separate"/>
      </w:r>
      <w:r w:rsidR="00207D5B">
        <w:rPr>
          <w:noProof/>
          <w:lang w:val="nl-NL"/>
        </w:rPr>
        <w:t>1</w:t>
      </w:r>
      <w:r w:rsidR="008767D8" w:rsidRPr="00B06D3D">
        <w:rPr>
          <w:lang w:val="nl-NL"/>
        </w:rPr>
        <w:fldChar w:fldCharType="end"/>
      </w:r>
      <w:r w:rsidR="008767D8" w:rsidRPr="00B06D3D">
        <w:rPr>
          <w:lang w:val="nl-NL"/>
        </w:rPr>
        <w:t>: HC-05 Bluetooth module (www.theengineeringprojects.com)</w:t>
      </w:r>
    </w:p>
    <w:p w14:paraId="3E161C1A" w14:textId="77777777" w:rsidR="008767D8" w:rsidRPr="00B06D3D" w:rsidRDefault="008767D8" w:rsidP="008767D8">
      <w:pPr>
        <w:rPr>
          <w:lang w:val="nl-NL"/>
        </w:rPr>
      </w:pPr>
      <w:r w:rsidRPr="00B06D3D">
        <w:rPr>
          <w:lang w:val="nl-NL"/>
        </w:rPr>
        <w:t xml:space="preserve">Zoals u ziet op dit schema zijn vier van de zes pinnen verbonden deze zijn de enige die we nodig hebben voor dit project. De vier verbonden pinnen zijn de </w:t>
      </w:r>
      <w:proofErr w:type="spellStart"/>
      <w:r w:rsidRPr="00B06D3D">
        <w:rPr>
          <w:lang w:val="nl-NL"/>
        </w:rPr>
        <w:t>Vcc</w:t>
      </w:r>
      <w:proofErr w:type="spellEnd"/>
      <w:r w:rsidRPr="00B06D3D">
        <w:rPr>
          <w:lang w:val="nl-NL"/>
        </w:rPr>
        <w:t>, de GND, de TX en de RX pinnen hun functie is als volgt:</w:t>
      </w:r>
    </w:p>
    <w:p w14:paraId="7140E8A9" w14:textId="22F19F01" w:rsidR="008767D8" w:rsidRPr="00B06D3D" w:rsidRDefault="008767D8" w:rsidP="008767D8">
      <w:pPr>
        <w:pStyle w:val="Lijstalinea"/>
        <w:numPr>
          <w:ilvl w:val="0"/>
          <w:numId w:val="22"/>
        </w:numPr>
        <w:rPr>
          <w:lang w:val="nl-NL"/>
        </w:rPr>
      </w:pPr>
      <w:proofErr w:type="spellStart"/>
      <w:r w:rsidRPr="00B06D3D">
        <w:rPr>
          <w:b/>
          <w:bCs/>
          <w:lang w:val="nl-NL"/>
        </w:rPr>
        <w:t>Vcc</w:t>
      </w:r>
      <w:proofErr w:type="spellEnd"/>
      <w:r w:rsidRPr="00B06D3D">
        <w:rPr>
          <w:lang w:val="nl-NL"/>
        </w:rPr>
        <w:t xml:space="preserve">: +3.3 tot +6 Volt komt </w:t>
      </w:r>
      <w:r w:rsidR="00233A36" w:rsidRPr="00B06D3D">
        <w:rPr>
          <w:lang w:val="nl-NL"/>
        </w:rPr>
        <w:t>hiertoe</w:t>
      </w:r>
      <w:r w:rsidRPr="00B06D3D">
        <w:rPr>
          <w:lang w:val="nl-NL"/>
        </w:rPr>
        <w:t xml:space="preserve">, dit </w:t>
      </w:r>
      <w:proofErr w:type="gramStart"/>
      <w:r w:rsidRPr="00B06D3D">
        <w:rPr>
          <w:lang w:val="nl-NL"/>
        </w:rPr>
        <w:t>voed</w:t>
      </w:r>
      <w:proofErr w:type="gramEnd"/>
      <w:r w:rsidRPr="00B06D3D">
        <w:rPr>
          <w:lang w:val="nl-NL"/>
        </w:rPr>
        <w:t xml:space="preserve"> de component. In mijn project gebruik ik hiervoor de +5V van de Arduino.</w:t>
      </w:r>
    </w:p>
    <w:p w14:paraId="622A85B7" w14:textId="77777777" w:rsidR="008767D8" w:rsidRPr="00B06D3D" w:rsidRDefault="008767D8" w:rsidP="008767D8">
      <w:pPr>
        <w:pStyle w:val="Lijstalinea"/>
        <w:numPr>
          <w:ilvl w:val="0"/>
          <w:numId w:val="22"/>
        </w:numPr>
        <w:rPr>
          <w:lang w:val="nl-NL"/>
        </w:rPr>
      </w:pPr>
      <w:r w:rsidRPr="00B06D3D">
        <w:rPr>
          <w:b/>
          <w:bCs/>
          <w:lang w:val="nl-NL"/>
        </w:rPr>
        <w:t>GND</w:t>
      </w:r>
      <w:r w:rsidRPr="00B06D3D">
        <w:rPr>
          <w:lang w:val="nl-NL"/>
        </w:rPr>
        <w:t xml:space="preserve">: dit is de </w:t>
      </w:r>
      <w:proofErr w:type="spellStart"/>
      <w:r w:rsidRPr="00B06D3D">
        <w:rPr>
          <w:lang w:val="nl-NL"/>
        </w:rPr>
        <w:t>ground</w:t>
      </w:r>
      <w:proofErr w:type="spellEnd"/>
      <w:r w:rsidRPr="00B06D3D">
        <w:rPr>
          <w:lang w:val="nl-NL"/>
        </w:rPr>
        <w:t xml:space="preserve"> pin deze gaat ook naar de </w:t>
      </w:r>
      <w:proofErr w:type="spellStart"/>
      <w:r w:rsidRPr="00B06D3D">
        <w:rPr>
          <w:lang w:val="nl-NL"/>
        </w:rPr>
        <w:t>ground</w:t>
      </w:r>
      <w:proofErr w:type="spellEnd"/>
      <w:r w:rsidRPr="00B06D3D">
        <w:rPr>
          <w:lang w:val="nl-NL"/>
        </w:rPr>
        <w:t xml:space="preserve"> van de Arduino</w:t>
      </w:r>
    </w:p>
    <w:p w14:paraId="1458B418" w14:textId="77777777" w:rsidR="008767D8" w:rsidRPr="00B06D3D" w:rsidRDefault="008767D8" w:rsidP="008767D8">
      <w:pPr>
        <w:pStyle w:val="Lijstalinea"/>
        <w:numPr>
          <w:ilvl w:val="0"/>
          <w:numId w:val="22"/>
        </w:numPr>
        <w:rPr>
          <w:lang w:val="nl-NL"/>
        </w:rPr>
      </w:pPr>
      <w:r w:rsidRPr="00B06D3D">
        <w:rPr>
          <w:b/>
          <w:bCs/>
          <w:lang w:val="nl-NL"/>
        </w:rPr>
        <w:t>TX</w:t>
      </w:r>
      <w:r w:rsidRPr="00B06D3D">
        <w:rPr>
          <w:lang w:val="nl-NL"/>
        </w:rPr>
        <w:t xml:space="preserve">: de </w:t>
      </w:r>
      <w:proofErr w:type="gramStart"/>
      <w:r w:rsidRPr="00B06D3D">
        <w:rPr>
          <w:lang w:val="nl-NL"/>
        </w:rPr>
        <w:t>TX pin</w:t>
      </w:r>
      <w:proofErr w:type="gramEnd"/>
      <w:r w:rsidRPr="00B06D3D">
        <w:rPr>
          <w:lang w:val="nl-NL"/>
        </w:rPr>
        <w:t xml:space="preserve"> is de 1</w:t>
      </w:r>
      <w:r w:rsidRPr="00B06D3D">
        <w:rPr>
          <w:vertAlign w:val="superscript"/>
          <w:lang w:val="nl-NL"/>
        </w:rPr>
        <w:t>ste</w:t>
      </w:r>
      <w:r w:rsidRPr="00B06D3D">
        <w:rPr>
          <w:lang w:val="nl-NL"/>
        </w:rPr>
        <w:t xml:space="preserve"> van twee pinnen om data te communiceren naar de Arduino, deze word aan de RX pin van de Arduino gekoppeld.</w:t>
      </w:r>
    </w:p>
    <w:p w14:paraId="2A01C4CD" w14:textId="77777777" w:rsidR="008767D8" w:rsidRPr="00B06D3D" w:rsidRDefault="008767D8" w:rsidP="008767D8">
      <w:pPr>
        <w:pStyle w:val="Lijstalinea"/>
        <w:numPr>
          <w:ilvl w:val="0"/>
          <w:numId w:val="22"/>
        </w:numPr>
        <w:rPr>
          <w:lang w:val="nl-NL"/>
        </w:rPr>
      </w:pPr>
      <w:r w:rsidRPr="00B06D3D">
        <w:rPr>
          <w:b/>
          <w:bCs/>
          <w:lang w:val="nl-NL"/>
        </w:rPr>
        <w:t>RX</w:t>
      </w:r>
      <w:r w:rsidRPr="00B06D3D">
        <w:rPr>
          <w:lang w:val="nl-NL"/>
        </w:rPr>
        <w:t xml:space="preserve">: net zoals de </w:t>
      </w:r>
      <w:proofErr w:type="gramStart"/>
      <w:r w:rsidRPr="00B06D3D">
        <w:rPr>
          <w:lang w:val="nl-NL"/>
        </w:rPr>
        <w:t>TX pin</w:t>
      </w:r>
      <w:proofErr w:type="gramEnd"/>
      <w:r w:rsidRPr="00B06D3D">
        <w:rPr>
          <w:lang w:val="nl-NL"/>
        </w:rPr>
        <w:t xml:space="preserve"> is deze nodig voor het praten met de Arduino deze word dus aan de TX pin gekoppeld.</w:t>
      </w:r>
    </w:p>
    <w:p w14:paraId="20E7BC46" w14:textId="77777777" w:rsidR="008767D8" w:rsidRPr="00B06D3D" w:rsidRDefault="008767D8" w:rsidP="008767D8">
      <w:pPr>
        <w:rPr>
          <w:lang w:val="nl-NL"/>
        </w:rPr>
      </w:pPr>
      <w:r w:rsidRPr="00B06D3D">
        <w:rPr>
          <w:lang w:val="nl-NL"/>
        </w:rPr>
        <w:t>De HC-05 module heeft nog twee andere pinnen die ik niet gebruik met volgende functies:</w:t>
      </w:r>
    </w:p>
    <w:p w14:paraId="752E8E10" w14:textId="77777777" w:rsidR="008767D8" w:rsidRPr="00B06D3D" w:rsidRDefault="008767D8" w:rsidP="008767D8">
      <w:pPr>
        <w:pStyle w:val="Lijstalinea"/>
        <w:numPr>
          <w:ilvl w:val="0"/>
          <w:numId w:val="22"/>
        </w:numPr>
        <w:rPr>
          <w:lang w:val="nl-NL"/>
        </w:rPr>
      </w:pPr>
      <w:r w:rsidRPr="00B06D3D">
        <w:rPr>
          <w:b/>
          <w:bCs/>
          <w:lang w:val="nl-NL"/>
        </w:rPr>
        <w:t>EN</w:t>
      </w:r>
      <w:r w:rsidRPr="00B06D3D">
        <w:rPr>
          <w:lang w:val="nl-NL"/>
        </w:rPr>
        <w:t xml:space="preserve">: de </w:t>
      </w:r>
      <w:proofErr w:type="spellStart"/>
      <w:r w:rsidRPr="00B06D3D">
        <w:rPr>
          <w:lang w:val="nl-NL"/>
        </w:rPr>
        <w:t>enable</w:t>
      </w:r>
      <w:proofErr w:type="spellEnd"/>
      <w:r w:rsidRPr="00B06D3D">
        <w:rPr>
          <w:lang w:val="nl-NL"/>
        </w:rPr>
        <w:t xml:space="preserve"> pin van de module is actief laag dus als je een positieve spanning op deze pin zet zal de module dus de bluetooth afgezet worden.</w:t>
      </w:r>
    </w:p>
    <w:p w14:paraId="160CE457" w14:textId="77777777" w:rsidR="008767D8" w:rsidRPr="00B06D3D" w:rsidRDefault="008767D8" w:rsidP="008767D8">
      <w:pPr>
        <w:pStyle w:val="Lijstalinea"/>
        <w:numPr>
          <w:ilvl w:val="0"/>
          <w:numId w:val="22"/>
        </w:numPr>
        <w:rPr>
          <w:lang w:val="nl-NL"/>
        </w:rPr>
      </w:pPr>
      <w:r w:rsidRPr="00B06D3D">
        <w:rPr>
          <w:b/>
          <w:bCs/>
          <w:lang w:val="nl-NL"/>
        </w:rPr>
        <w:lastRenderedPageBreak/>
        <w:t>State</w:t>
      </w:r>
      <w:r w:rsidRPr="00B06D3D">
        <w:rPr>
          <w:lang w:val="nl-NL"/>
        </w:rPr>
        <w:t>: de state pin is heel handig aangezien deze hoog komt de staan als er een connectie is over bluetooth. Je kan deze gebruiken om in je Arduino code alleen maar dingen aan te zetten als bluetooth verbonden is.</w:t>
      </w:r>
    </w:p>
    <w:p w14:paraId="07A0A012" w14:textId="77777777" w:rsidR="008767D8" w:rsidRPr="00B06D3D" w:rsidRDefault="008767D8" w:rsidP="008767D8">
      <w:pPr>
        <w:rPr>
          <w:lang w:val="nl-NL"/>
        </w:rPr>
      </w:pPr>
      <w:r w:rsidRPr="00B06D3D">
        <w:rPr>
          <w:lang w:val="nl-NL"/>
        </w:rPr>
        <w:t xml:space="preserve">In dit project gebruik ik bluetooth om te communiceren met de drone vanuit een app die op mijn GSM staat. Ook al heeft de HC-05 module de mogelijkheid om data te ontvangen en uit te sturen gebruik ik het alleen maar voor het ontvangen van data aangezien ik geen data </w:t>
      </w:r>
      <w:proofErr w:type="gramStart"/>
      <w:r w:rsidRPr="00B06D3D">
        <w:rPr>
          <w:lang w:val="nl-NL"/>
        </w:rPr>
        <w:t>terug stuur</w:t>
      </w:r>
      <w:proofErr w:type="gramEnd"/>
      <w:r w:rsidRPr="00B06D3D">
        <w:rPr>
          <w:lang w:val="nl-NL"/>
        </w:rPr>
        <w:t>. Je zou de stuur functie bijvoorbeeld kunnen gebruiken om door te geven aan de gsm hoeveel procent de batterij nog heeft voordat hij plat is.</w:t>
      </w:r>
    </w:p>
    <w:p w14:paraId="38298A70" w14:textId="77777777" w:rsidR="008767D8" w:rsidRPr="00B06D3D" w:rsidRDefault="008767D8" w:rsidP="008767D8">
      <w:pPr>
        <w:rPr>
          <w:lang w:val="nl-NL"/>
        </w:rPr>
      </w:pPr>
      <w:r w:rsidRPr="00B06D3D">
        <w:rPr>
          <w:lang w:val="nl-NL"/>
        </w:rPr>
        <w:t>Er staat een voorbeeld hoe ik de module gebruik in mijn code op pagina X waar.</w:t>
      </w:r>
    </w:p>
    <w:p w14:paraId="2CB0B17F" w14:textId="77777777" w:rsidR="008767D8" w:rsidRPr="00B06D3D" w:rsidRDefault="008767D8" w:rsidP="008767D8">
      <w:pPr>
        <w:pStyle w:val="Kop3"/>
        <w:rPr>
          <w:lang w:val="nl-NL"/>
        </w:rPr>
      </w:pPr>
      <w:r w:rsidRPr="00B06D3D">
        <w:rPr>
          <w:lang w:val="nl-NL"/>
        </w:rPr>
        <w:t>MPU 6050 gyroscoop</w:t>
      </w:r>
    </w:p>
    <w:p w14:paraId="11962191" w14:textId="77777777" w:rsidR="008767D8" w:rsidRPr="00B06D3D" w:rsidRDefault="008767D8" w:rsidP="008767D8">
      <w:pPr>
        <w:rPr>
          <w:lang w:val="nl-NL"/>
        </w:rPr>
      </w:pPr>
      <w:r w:rsidRPr="00B06D3D">
        <w:rPr>
          <w:lang w:val="nl-NL"/>
        </w:rPr>
        <w:t>*foto gyroscoop</w:t>
      </w:r>
    </w:p>
    <w:p w14:paraId="479275A4" w14:textId="77777777" w:rsidR="008767D8" w:rsidRPr="00B06D3D" w:rsidRDefault="008767D8" w:rsidP="008767D8">
      <w:pPr>
        <w:rPr>
          <w:lang w:val="nl-NL"/>
        </w:rPr>
      </w:pPr>
      <w:r w:rsidRPr="00B06D3D">
        <w:rPr>
          <w:lang w:val="nl-NL"/>
        </w:rPr>
        <w:t>Dit is een foto van de gyroscoop deze component is verantwoordelijk voor het doorgeven van hoeks verandering en versnelling van de drone in alle drie de dimensies.</w:t>
      </w:r>
    </w:p>
    <w:p w14:paraId="58B7F6BC" w14:textId="77777777" w:rsidR="008767D8" w:rsidRPr="00B06D3D" w:rsidRDefault="008767D8" w:rsidP="008767D8">
      <w:pPr>
        <w:keepNext/>
        <w:rPr>
          <w:lang w:val="nl-NL"/>
        </w:rPr>
      </w:pPr>
      <w:r w:rsidRPr="00B06D3D">
        <w:rPr>
          <w:noProof/>
          <w:lang w:val="nl-NL"/>
        </w:rPr>
        <w:drawing>
          <wp:inline distT="0" distB="0" distL="0" distR="0" wp14:anchorId="41A30B2B" wp14:editId="26F03FE6">
            <wp:extent cx="5715000" cy="3877945"/>
            <wp:effectExtent l="0" t="0" r="0" b="8255"/>
            <wp:docPr id="69541209" name="Afbeelding 1" descr="MPU6050 Module Pinout, Configuration, Features, Arduino Interfacing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Module Pinout, Configuration, Features, Arduino Interfacing &amp;  Datash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77945"/>
                    </a:xfrm>
                    <a:prstGeom prst="rect">
                      <a:avLst/>
                    </a:prstGeom>
                    <a:noFill/>
                    <a:ln>
                      <a:noFill/>
                    </a:ln>
                  </pic:spPr>
                </pic:pic>
              </a:graphicData>
            </a:graphic>
          </wp:inline>
        </w:drawing>
      </w:r>
    </w:p>
    <w:p w14:paraId="24816231" w14:textId="30492216" w:rsidR="008767D8" w:rsidRPr="00B06D3D" w:rsidRDefault="008A7B57" w:rsidP="008767D8">
      <w:pPr>
        <w:pStyle w:val="Bijschrift"/>
        <w:rPr>
          <w:lang w:val="nl-NL"/>
        </w:rPr>
      </w:pPr>
      <w:r w:rsidRPr="00B06D3D">
        <w:rPr>
          <w:lang w:val="nl-NL"/>
        </w:rPr>
        <w:t>Foto</w:t>
      </w:r>
      <w:r w:rsidR="008767D8" w:rsidRPr="00B06D3D">
        <w:rPr>
          <w:lang w:val="nl-NL"/>
        </w:rPr>
        <w:t xml:space="preserve"> </w:t>
      </w:r>
      <w:r w:rsidR="008767D8" w:rsidRPr="00B06D3D">
        <w:rPr>
          <w:lang w:val="nl-NL"/>
        </w:rPr>
        <w:fldChar w:fldCharType="begin"/>
      </w:r>
      <w:r w:rsidR="008767D8" w:rsidRPr="00B06D3D">
        <w:rPr>
          <w:lang w:val="nl-NL"/>
        </w:rPr>
        <w:instrText xml:space="preserve"> SEQ foto \* ARABIC </w:instrText>
      </w:r>
      <w:r w:rsidR="008767D8" w:rsidRPr="00B06D3D">
        <w:rPr>
          <w:lang w:val="nl-NL"/>
        </w:rPr>
        <w:fldChar w:fldCharType="separate"/>
      </w:r>
      <w:r w:rsidR="00207D5B">
        <w:rPr>
          <w:noProof/>
          <w:lang w:val="nl-NL"/>
        </w:rPr>
        <w:t>2</w:t>
      </w:r>
      <w:r w:rsidR="008767D8" w:rsidRPr="00B06D3D">
        <w:rPr>
          <w:noProof/>
          <w:lang w:val="nl-NL"/>
        </w:rPr>
        <w:fldChar w:fldCharType="end"/>
      </w:r>
      <w:r w:rsidR="008767D8" w:rsidRPr="00B06D3D">
        <w:rPr>
          <w:lang w:val="nl-NL"/>
        </w:rPr>
        <w:t>: MPU-6050 gyroscoop (components101.com)</w:t>
      </w:r>
    </w:p>
    <w:p w14:paraId="12A0A7C1" w14:textId="77777777" w:rsidR="008767D8" w:rsidRPr="00B06D3D" w:rsidRDefault="008767D8" w:rsidP="008767D8">
      <w:pPr>
        <w:rPr>
          <w:lang w:val="nl-NL"/>
        </w:rPr>
      </w:pPr>
      <w:r w:rsidRPr="00B06D3D">
        <w:rPr>
          <w:lang w:val="nl-NL"/>
        </w:rPr>
        <w:t>De MPU 6050 of gyroscoop heeft acht pinnen in totaal. Van deze acht gebruik ik er maar vier.</w:t>
      </w:r>
    </w:p>
    <w:p w14:paraId="38504233" w14:textId="77777777" w:rsidR="008767D8" w:rsidRPr="00B06D3D" w:rsidRDefault="008767D8" w:rsidP="008767D8">
      <w:pPr>
        <w:rPr>
          <w:lang w:val="nl-NL"/>
        </w:rPr>
      </w:pPr>
      <w:r w:rsidRPr="00B06D3D">
        <w:rPr>
          <w:lang w:val="nl-NL"/>
        </w:rPr>
        <w:t>De vier pinnen die ik gebruik zijn de volgende:</w:t>
      </w:r>
    </w:p>
    <w:p w14:paraId="7A086302" w14:textId="77777777" w:rsidR="008767D8" w:rsidRPr="00B06D3D" w:rsidRDefault="008767D8" w:rsidP="008767D8">
      <w:pPr>
        <w:pStyle w:val="Lijstalinea"/>
        <w:numPr>
          <w:ilvl w:val="0"/>
          <w:numId w:val="22"/>
        </w:numPr>
        <w:rPr>
          <w:lang w:val="nl-NL"/>
        </w:rPr>
      </w:pPr>
      <w:proofErr w:type="spellStart"/>
      <w:r w:rsidRPr="00B06D3D">
        <w:rPr>
          <w:b/>
          <w:bCs/>
          <w:lang w:val="nl-NL"/>
        </w:rPr>
        <w:t>Vcc</w:t>
      </w:r>
      <w:proofErr w:type="spellEnd"/>
      <w:r w:rsidRPr="00B06D3D">
        <w:rPr>
          <w:lang w:val="nl-NL"/>
        </w:rPr>
        <w:t xml:space="preserve">: zoals bij de HC-05 </w:t>
      </w:r>
      <w:proofErr w:type="gramStart"/>
      <w:r w:rsidRPr="00B06D3D">
        <w:rPr>
          <w:lang w:val="nl-NL"/>
        </w:rPr>
        <w:t>word</w:t>
      </w:r>
      <w:proofErr w:type="gramEnd"/>
      <w:r w:rsidRPr="00B06D3D">
        <w:rPr>
          <w:lang w:val="nl-NL"/>
        </w:rPr>
        <w:t xml:space="preserve"> deze gevoed door de Arduino en kan een spanning van +3V tot +5V</w:t>
      </w:r>
    </w:p>
    <w:p w14:paraId="2ECB44AE" w14:textId="2D580123" w:rsidR="008767D8" w:rsidRPr="00B06D3D" w:rsidRDefault="008767D8" w:rsidP="008767D8">
      <w:pPr>
        <w:pStyle w:val="Lijstalinea"/>
        <w:numPr>
          <w:ilvl w:val="0"/>
          <w:numId w:val="22"/>
        </w:numPr>
        <w:rPr>
          <w:lang w:val="nl-NL"/>
        </w:rPr>
      </w:pPr>
      <w:proofErr w:type="spellStart"/>
      <w:r w:rsidRPr="00B06D3D">
        <w:rPr>
          <w:b/>
          <w:bCs/>
          <w:lang w:val="nl-NL"/>
        </w:rPr>
        <w:t>Ground</w:t>
      </w:r>
      <w:proofErr w:type="spellEnd"/>
      <w:r w:rsidRPr="00B06D3D">
        <w:rPr>
          <w:lang w:val="nl-NL"/>
        </w:rPr>
        <w:t xml:space="preserve">: ook zoals bij de HC-05 </w:t>
      </w:r>
      <w:proofErr w:type="gramStart"/>
      <w:r w:rsidR="00233A36" w:rsidRPr="00B06D3D">
        <w:rPr>
          <w:lang w:val="nl-NL"/>
        </w:rPr>
        <w:t>word</w:t>
      </w:r>
      <w:proofErr w:type="gramEnd"/>
      <w:r w:rsidR="00233A36" w:rsidRPr="00B06D3D">
        <w:rPr>
          <w:lang w:val="nl-NL"/>
        </w:rPr>
        <w:t xml:space="preserve"> deze pin aan de </w:t>
      </w:r>
      <w:proofErr w:type="spellStart"/>
      <w:r w:rsidR="00233A36" w:rsidRPr="00B06D3D">
        <w:rPr>
          <w:lang w:val="nl-NL"/>
        </w:rPr>
        <w:t>ground</w:t>
      </w:r>
      <w:proofErr w:type="spellEnd"/>
      <w:r w:rsidR="00233A36" w:rsidRPr="00B06D3D">
        <w:rPr>
          <w:lang w:val="nl-NL"/>
        </w:rPr>
        <w:t xml:space="preserve"> van de Arduino </w:t>
      </w:r>
      <w:proofErr w:type="spellStart"/>
      <w:r w:rsidR="00233A36" w:rsidRPr="00B06D3D">
        <w:rPr>
          <w:lang w:val="nl-NL"/>
        </w:rPr>
        <w:t>gekopeld</w:t>
      </w:r>
      <w:proofErr w:type="spellEnd"/>
      <w:r w:rsidR="00233A36" w:rsidRPr="00B06D3D">
        <w:rPr>
          <w:lang w:val="nl-NL"/>
        </w:rPr>
        <w:t>.</w:t>
      </w:r>
    </w:p>
    <w:p w14:paraId="70460F56" w14:textId="11D24BE9" w:rsidR="00233A36" w:rsidRPr="00B06D3D" w:rsidRDefault="00233A36" w:rsidP="008767D8">
      <w:pPr>
        <w:pStyle w:val="Lijstalinea"/>
        <w:numPr>
          <w:ilvl w:val="0"/>
          <w:numId w:val="22"/>
        </w:numPr>
        <w:rPr>
          <w:lang w:val="nl-NL"/>
        </w:rPr>
      </w:pPr>
      <w:r w:rsidRPr="00B06D3D">
        <w:rPr>
          <w:b/>
          <w:bCs/>
          <w:lang w:val="nl-NL"/>
        </w:rPr>
        <w:lastRenderedPageBreak/>
        <w:t>SCL</w:t>
      </w:r>
      <w:r w:rsidRPr="00B06D3D">
        <w:rPr>
          <w:lang w:val="nl-NL"/>
        </w:rPr>
        <w:t xml:space="preserve">: de seriële klok stuurt een kloksignaal door naar de Arduino zodat de Arduino de data </w:t>
      </w:r>
      <w:proofErr w:type="gramStart"/>
      <w:r w:rsidRPr="00B06D3D">
        <w:rPr>
          <w:lang w:val="nl-NL"/>
        </w:rPr>
        <w:t>kan</w:t>
      </w:r>
      <w:proofErr w:type="gramEnd"/>
      <w:r w:rsidRPr="00B06D3D">
        <w:rPr>
          <w:lang w:val="nl-NL"/>
        </w:rPr>
        <w:t xml:space="preserve"> inlezen bij de juiste frequentie en word aan de SCL van de Arduino gekoppeld</w:t>
      </w:r>
    </w:p>
    <w:p w14:paraId="45BB3185" w14:textId="1C54D904" w:rsidR="0088175D" w:rsidRPr="00B06D3D" w:rsidRDefault="00233A36" w:rsidP="00233A36">
      <w:pPr>
        <w:pStyle w:val="Lijstalinea"/>
        <w:numPr>
          <w:ilvl w:val="0"/>
          <w:numId w:val="22"/>
        </w:numPr>
        <w:rPr>
          <w:lang w:val="nl-NL"/>
        </w:rPr>
      </w:pPr>
      <w:r w:rsidRPr="00B06D3D">
        <w:rPr>
          <w:b/>
          <w:bCs/>
          <w:lang w:val="nl-NL"/>
        </w:rPr>
        <w:t>SDA</w:t>
      </w:r>
      <w:r w:rsidRPr="00B06D3D">
        <w:rPr>
          <w:lang w:val="nl-NL"/>
        </w:rPr>
        <w:t xml:space="preserve">: de seriële data net zoals de klok is nodig voor het doorsturen van data van de MPU-6050 naar de Arduino en word aan de </w:t>
      </w:r>
      <w:proofErr w:type="gramStart"/>
      <w:r w:rsidRPr="00B06D3D">
        <w:rPr>
          <w:lang w:val="nl-NL"/>
        </w:rPr>
        <w:t>SDA pin</w:t>
      </w:r>
      <w:proofErr w:type="gramEnd"/>
      <w:r w:rsidRPr="00B06D3D">
        <w:rPr>
          <w:lang w:val="nl-NL"/>
        </w:rPr>
        <w:t xml:space="preserve"> van de Arduino gekoppeld.</w:t>
      </w:r>
    </w:p>
    <w:p w14:paraId="31A7BE91" w14:textId="77777777" w:rsidR="00233A36" w:rsidRPr="00B06D3D" w:rsidRDefault="00233A36" w:rsidP="00233A36">
      <w:pPr>
        <w:pStyle w:val="Lijstalinea"/>
        <w:rPr>
          <w:lang w:val="nl-NL"/>
        </w:rPr>
      </w:pPr>
    </w:p>
    <w:p w14:paraId="22E5D8AE" w14:textId="77777777" w:rsidR="00233A36" w:rsidRPr="00B06D3D" w:rsidRDefault="00233A36" w:rsidP="00233A36">
      <w:pPr>
        <w:pStyle w:val="Lijstalinea"/>
        <w:keepNext/>
        <w:rPr>
          <w:lang w:val="nl-NL"/>
        </w:rPr>
      </w:pPr>
      <w:r w:rsidRPr="00B06D3D">
        <w:rPr>
          <w:noProof/>
          <w:lang w:val="nl-NL"/>
        </w:rPr>
        <w:drawing>
          <wp:inline distT="0" distB="0" distL="0" distR="0" wp14:anchorId="30B13863" wp14:editId="2B3616E0">
            <wp:extent cx="4924425" cy="2895600"/>
            <wp:effectExtent l="0" t="0" r="0" b="0"/>
            <wp:docPr id="1585102562" name="Afbeelding 1" descr="communication - How does data travel correctly over the wire?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 How does data travel correctly over the wire? - Electrical  Engineering Stack Exchan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2895600"/>
                    </a:xfrm>
                    <a:prstGeom prst="rect">
                      <a:avLst/>
                    </a:prstGeom>
                    <a:noFill/>
                    <a:ln>
                      <a:noFill/>
                    </a:ln>
                  </pic:spPr>
                </pic:pic>
              </a:graphicData>
            </a:graphic>
          </wp:inline>
        </w:drawing>
      </w:r>
    </w:p>
    <w:p w14:paraId="2BC2ACBC" w14:textId="2A5F85B6" w:rsidR="00233A36" w:rsidRPr="00B06D3D" w:rsidRDefault="00233A36" w:rsidP="00233A36">
      <w:pPr>
        <w:pStyle w:val="Bijschrift"/>
        <w:rPr>
          <w:lang w:val="nl-NL"/>
        </w:rPr>
      </w:pPr>
      <w:r w:rsidRPr="00B06D3D">
        <w:rPr>
          <w:lang w:val="nl-NL"/>
        </w:rPr>
        <w:t xml:space="preserve">Foto </w:t>
      </w:r>
      <w:r w:rsidRPr="00B06D3D">
        <w:rPr>
          <w:lang w:val="nl-NL"/>
        </w:rPr>
        <w:fldChar w:fldCharType="begin"/>
      </w:r>
      <w:r w:rsidRPr="00B06D3D">
        <w:rPr>
          <w:lang w:val="nl-NL"/>
        </w:rPr>
        <w:instrText xml:space="preserve"> SEQ Foto \* ARABIC </w:instrText>
      </w:r>
      <w:r w:rsidRPr="00B06D3D">
        <w:rPr>
          <w:lang w:val="nl-NL"/>
        </w:rPr>
        <w:fldChar w:fldCharType="separate"/>
      </w:r>
      <w:r w:rsidR="00207D5B">
        <w:rPr>
          <w:noProof/>
          <w:lang w:val="nl-NL"/>
        </w:rPr>
        <w:t>3</w:t>
      </w:r>
      <w:r w:rsidRPr="00B06D3D">
        <w:rPr>
          <w:lang w:val="nl-NL"/>
        </w:rPr>
        <w:fldChar w:fldCharType="end"/>
      </w:r>
      <w:r w:rsidRPr="00B06D3D">
        <w:rPr>
          <w:lang w:val="nl-NL"/>
        </w:rPr>
        <w:t>: SDA en SCL voor data transfer (electronics.stackexchange.com)</w:t>
      </w:r>
    </w:p>
    <w:p w14:paraId="12539A74" w14:textId="41F77F01" w:rsidR="00233A36" w:rsidRPr="00B06D3D" w:rsidRDefault="00233A36" w:rsidP="00233A36">
      <w:pPr>
        <w:rPr>
          <w:lang w:val="nl-NL"/>
        </w:rPr>
      </w:pPr>
      <w:r w:rsidRPr="00B06D3D">
        <w:rPr>
          <w:lang w:val="nl-NL"/>
        </w:rPr>
        <w:t xml:space="preserve">In de foto ziet u dat de data alleen maar word ingelezen op de positieve flank van de klok. Zo wordt er verzekerd dat alles goed verloopt en dat je het juiste aantal bits leest. Als er </w:t>
      </w:r>
      <w:r w:rsidR="008A7B57" w:rsidRPr="00B06D3D">
        <w:rPr>
          <w:lang w:val="nl-NL"/>
        </w:rPr>
        <w:t>bijvoorbeeld</w:t>
      </w:r>
      <w:r w:rsidRPr="00B06D3D">
        <w:rPr>
          <w:lang w:val="nl-NL"/>
        </w:rPr>
        <w:t xml:space="preserve"> op de </w:t>
      </w:r>
      <w:r w:rsidR="008A7B57" w:rsidRPr="00B06D3D">
        <w:rPr>
          <w:lang w:val="nl-NL"/>
        </w:rPr>
        <w:t>datalijn</w:t>
      </w:r>
      <w:r w:rsidRPr="00B06D3D">
        <w:rPr>
          <w:lang w:val="nl-NL"/>
        </w:rPr>
        <w:t xml:space="preserve"> vier nullen na elkaar worden doorgestuurd kijk je </w:t>
      </w:r>
      <w:r w:rsidR="008A7B57" w:rsidRPr="00B06D3D">
        <w:rPr>
          <w:lang w:val="nl-NL"/>
        </w:rPr>
        <w:t xml:space="preserve">bij </w:t>
      </w:r>
      <w:r w:rsidRPr="00B06D3D">
        <w:rPr>
          <w:lang w:val="nl-NL"/>
        </w:rPr>
        <w:t xml:space="preserve">elke positieve flank </w:t>
      </w:r>
      <w:r w:rsidR="008A7B57" w:rsidRPr="00B06D3D">
        <w:rPr>
          <w:lang w:val="nl-NL"/>
        </w:rPr>
        <w:t>van de klok naar of de datalijn hoog (1) of laag (0) staat en zo kom je te weten hoeveel bits er in die lange lijn van nullen of één’ s zitten.</w:t>
      </w:r>
    </w:p>
    <w:p w14:paraId="1C650A72" w14:textId="77777777" w:rsidR="008A7B57" w:rsidRPr="00B06D3D" w:rsidRDefault="008A7B57" w:rsidP="00233A36">
      <w:pPr>
        <w:rPr>
          <w:lang w:val="nl-NL"/>
        </w:rPr>
      </w:pPr>
    </w:p>
    <w:p w14:paraId="56B86475" w14:textId="77777777" w:rsidR="008A7B57" w:rsidRPr="00B06D3D" w:rsidRDefault="008A7B57" w:rsidP="00233A36">
      <w:pPr>
        <w:rPr>
          <w:lang w:val="nl-NL"/>
        </w:rPr>
      </w:pPr>
    </w:p>
    <w:p w14:paraId="4DF66C5F" w14:textId="77777777" w:rsidR="008A7B57" w:rsidRPr="00B06D3D" w:rsidRDefault="008A7B57" w:rsidP="00233A36">
      <w:pPr>
        <w:rPr>
          <w:lang w:val="nl-NL"/>
        </w:rPr>
      </w:pPr>
    </w:p>
    <w:p w14:paraId="31551967" w14:textId="77777777" w:rsidR="008A7B57" w:rsidRPr="00B06D3D" w:rsidRDefault="008A7B57" w:rsidP="00233A36">
      <w:pPr>
        <w:rPr>
          <w:lang w:val="nl-NL"/>
        </w:rPr>
      </w:pPr>
    </w:p>
    <w:p w14:paraId="5C98B13C" w14:textId="77777777" w:rsidR="008A7B57" w:rsidRPr="00B06D3D" w:rsidRDefault="008A7B57" w:rsidP="00233A36">
      <w:pPr>
        <w:rPr>
          <w:lang w:val="nl-NL"/>
        </w:rPr>
      </w:pPr>
    </w:p>
    <w:p w14:paraId="31DCB154" w14:textId="77777777" w:rsidR="008A7B57" w:rsidRPr="00B06D3D" w:rsidRDefault="008A7B57" w:rsidP="00233A36">
      <w:pPr>
        <w:rPr>
          <w:lang w:val="nl-NL"/>
        </w:rPr>
      </w:pPr>
    </w:p>
    <w:p w14:paraId="5D3FA57D" w14:textId="77777777" w:rsidR="008A7B57" w:rsidRPr="00B06D3D" w:rsidRDefault="008A7B57" w:rsidP="00233A36">
      <w:pPr>
        <w:rPr>
          <w:lang w:val="nl-NL"/>
        </w:rPr>
      </w:pPr>
    </w:p>
    <w:p w14:paraId="76FAF9F3" w14:textId="77777777" w:rsidR="008A7B57" w:rsidRPr="00B06D3D" w:rsidRDefault="008A7B57" w:rsidP="00233A36">
      <w:pPr>
        <w:rPr>
          <w:lang w:val="nl-NL"/>
        </w:rPr>
      </w:pPr>
    </w:p>
    <w:p w14:paraId="4D49C816" w14:textId="77777777" w:rsidR="008A7B57" w:rsidRPr="00B06D3D" w:rsidRDefault="008A7B57" w:rsidP="00233A36">
      <w:pPr>
        <w:rPr>
          <w:lang w:val="nl-NL"/>
        </w:rPr>
      </w:pPr>
    </w:p>
    <w:p w14:paraId="2CF99C9D" w14:textId="77777777" w:rsidR="008A7B57" w:rsidRPr="00B06D3D" w:rsidRDefault="008A7B57" w:rsidP="00233A36">
      <w:pPr>
        <w:rPr>
          <w:lang w:val="nl-NL"/>
        </w:rPr>
      </w:pPr>
    </w:p>
    <w:p w14:paraId="3E94CE64" w14:textId="33FFDC19" w:rsidR="008A7B57" w:rsidRPr="00B06D3D" w:rsidRDefault="008A7B57" w:rsidP="008A7B57">
      <w:pPr>
        <w:pStyle w:val="Kop3"/>
        <w:rPr>
          <w:lang w:val="nl-NL"/>
        </w:rPr>
      </w:pPr>
      <w:r w:rsidRPr="00B06D3D">
        <w:rPr>
          <w:lang w:val="nl-NL"/>
        </w:rPr>
        <w:lastRenderedPageBreak/>
        <w:t>Arduino Nano.</w:t>
      </w:r>
    </w:p>
    <w:p w14:paraId="3FF27321" w14:textId="53DB1BD6" w:rsidR="008A7B57" w:rsidRPr="00B06D3D" w:rsidRDefault="008A7B57" w:rsidP="008A7B57">
      <w:pPr>
        <w:rPr>
          <w:lang w:val="nl-NL"/>
        </w:rPr>
      </w:pPr>
      <w:r w:rsidRPr="00B06D3D">
        <w:rPr>
          <w:lang w:val="nl-NL"/>
        </w:rPr>
        <w:t>Dit is het brijn van de drone, alle wiskundige operaties worden op de Arduino uitgevoerd. Voor dit project gebruik ik een Arduino Nano Every, een variant niet veel verschillend van de normale Arduino Nano.</w:t>
      </w:r>
    </w:p>
    <w:p w14:paraId="15C60DCB" w14:textId="77777777" w:rsidR="00B06D3D" w:rsidRPr="00B06D3D" w:rsidRDefault="008A7B57" w:rsidP="00B06D3D">
      <w:pPr>
        <w:keepNext/>
        <w:rPr>
          <w:lang w:val="nl-NL"/>
        </w:rPr>
      </w:pPr>
      <w:r w:rsidRPr="00B06D3D">
        <w:rPr>
          <w:noProof/>
          <w:lang w:val="nl-NL"/>
        </w:rPr>
        <w:drawing>
          <wp:inline distT="0" distB="0" distL="0" distR="0" wp14:anchorId="4E5DD93A" wp14:editId="193FE055">
            <wp:extent cx="6120765" cy="4373245"/>
            <wp:effectExtent l="0" t="0" r="0" b="0"/>
            <wp:docPr id="48523815" name="Afbeelding 2"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3815" name="Afbeelding 2" descr="Afbeelding met tekst, schermopname, ontwerp&#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373245"/>
                    </a:xfrm>
                    <a:prstGeom prst="rect">
                      <a:avLst/>
                    </a:prstGeom>
                    <a:noFill/>
                    <a:ln>
                      <a:noFill/>
                    </a:ln>
                  </pic:spPr>
                </pic:pic>
              </a:graphicData>
            </a:graphic>
          </wp:inline>
        </w:drawing>
      </w:r>
    </w:p>
    <w:p w14:paraId="63AF9EE9" w14:textId="0DAA474D" w:rsidR="008A7B57" w:rsidRPr="00B06D3D" w:rsidRDefault="00B06D3D" w:rsidP="00B06D3D">
      <w:pPr>
        <w:pStyle w:val="Bijschrift"/>
        <w:rPr>
          <w:lang w:val="nl-NL"/>
        </w:rPr>
      </w:pPr>
      <w:r w:rsidRPr="00B06D3D">
        <w:rPr>
          <w:lang w:val="nl-NL"/>
        </w:rPr>
        <w:t xml:space="preserve">Foto </w:t>
      </w:r>
      <w:r w:rsidRPr="00B06D3D">
        <w:rPr>
          <w:lang w:val="nl-NL"/>
        </w:rPr>
        <w:fldChar w:fldCharType="begin"/>
      </w:r>
      <w:r w:rsidRPr="00B06D3D">
        <w:rPr>
          <w:lang w:val="nl-NL"/>
        </w:rPr>
        <w:instrText xml:space="preserve"> SEQ Foto \* ARABIC </w:instrText>
      </w:r>
      <w:r w:rsidRPr="00B06D3D">
        <w:rPr>
          <w:lang w:val="nl-NL"/>
        </w:rPr>
        <w:fldChar w:fldCharType="separate"/>
      </w:r>
      <w:r w:rsidR="00207D5B">
        <w:rPr>
          <w:noProof/>
          <w:lang w:val="nl-NL"/>
        </w:rPr>
        <w:t>4</w:t>
      </w:r>
      <w:r w:rsidRPr="00B06D3D">
        <w:rPr>
          <w:lang w:val="nl-NL"/>
        </w:rPr>
        <w:fldChar w:fldCharType="end"/>
      </w:r>
      <w:r w:rsidRPr="00B06D3D">
        <w:rPr>
          <w:lang w:val="nl-NL"/>
        </w:rPr>
        <w:t xml:space="preserve">: Arduino </w:t>
      </w:r>
      <w:r>
        <w:rPr>
          <w:lang w:val="nl-NL"/>
        </w:rPr>
        <w:t>N</w:t>
      </w:r>
      <w:r w:rsidRPr="00B06D3D">
        <w:rPr>
          <w:lang w:val="nl-NL"/>
        </w:rPr>
        <w:t xml:space="preserve">ano </w:t>
      </w:r>
      <w:r>
        <w:rPr>
          <w:lang w:val="nl-NL"/>
        </w:rPr>
        <w:t xml:space="preserve">Every pin lay-out </w:t>
      </w:r>
      <w:r w:rsidRPr="00B06D3D">
        <w:rPr>
          <w:lang w:val="nl-NL"/>
        </w:rPr>
        <w:t>(wiki.rocrail.net)</w:t>
      </w:r>
    </w:p>
    <w:p w14:paraId="12DECC31" w14:textId="2DB16D53" w:rsidR="00B06D3D" w:rsidRDefault="008A7B57" w:rsidP="00233A36">
      <w:pPr>
        <w:rPr>
          <w:lang w:val="nl-NL"/>
        </w:rPr>
      </w:pPr>
      <w:r w:rsidRPr="00B06D3D">
        <w:rPr>
          <w:lang w:val="nl-NL"/>
        </w:rPr>
        <w:t>Er zijn veel pinnen die niet worden gebruikt in dit project maar er zijn een paar belangrijk. Natuurlijk zijn de +5V en de GND (</w:t>
      </w:r>
      <w:proofErr w:type="spellStart"/>
      <w:r w:rsidRPr="00B06D3D">
        <w:rPr>
          <w:lang w:val="nl-NL"/>
        </w:rPr>
        <w:t>ground</w:t>
      </w:r>
      <w:proofErr w:type="spellEnd"/>
      <w:r w:rsidRPr="00B06D3D">
        <w:rPr>
          <w:lang w:val="nl-NL"/>
        </w:rPr>
        <w:t xml:space="preserve">) belangrijk voor het voeden van alle componenten, en ook de </w:t>
      </w:r>
      <w:proofErr w:type="gramStart"/>
      <w:r w:rsidRPr="00B06D3D">
        <w:rPr>
          <w:lang w:val="nl-NL"/>
        </w:rPr>
        <w:t>TX /</w:t>
      </w:r>
      <w:proofErr w:type="gramEnd"/>
      <w:r w:rsidRPr="00B06D3D">
        <w:rPr>
          <w:lang w:val="nl-NL"/>
        </w:rPr>
        <w:t xml:space="preserve"> RX en SDA / SCL pinnen voor het doorsturen van data. Aangezien de motors van de drone BL</w:t>
      </w:r>
      <w:r w:rsidR="00B06D3D" w:rsidRPr="00B06D3D">
        <w:rPr>
          <w:lang w:val="nl-NL"/>
        </w:rPr>
        <w:t>D</w:t>
      </w:r>
      <w:r w:rsidRPr="00B06D3D">
        <w:rPr>
          <w:lang w:val="nl-NL"/>
        </w:rPr>
        <w:t>C</w:t>
      </w:r>
      <w:r w:rsidR="00B06D3D" w:rsidRPr="00B06D3D">
        <w:rPr>
          <w:lang w:val="nl-NL"/>
        </w:rPr>
        <w:t xml:space="preserve"> (</w:t>
      </w:r>
      <w:proofErr w:type="spellStart"/>
      <w:r w:rsidR="00B06D3D" w:rsidRPr="00B06D3D">
        <w:rPr>
          <w:lang w:val="nl-NL"/>
        </w:rPr>
        <w:t>brushless</w:t>
      </w:r>
      <w:proofErr w:type="spellEnd"/>
      <w:r w:rsidR="00B06D3D" w:rsidRPr="00B06D3D">
        <w:rPr>
          <w:lang w:val="nl-NL"/>
        </w:rPr>
        <w:t xml:space="preserve"> DC)</w:t>
      </w:r>
      <w:r w:rsidRPr="00B06D3D">
        <w:rPr>
          <w:lang w:val="nl-NL"/>
        </w:rPr>
        <w:t xml:space="preserve"> motoren zijn hebben we ook nog de PWM</w:t>
      </w:r>
      <w:r w:rsidR="00B06D3D" w:rsidRPr="00B06D3D">
        <w:rPr>
          <w:lang w:val="nl-NL"/>
        </w:rPr>
        <w:t xml:space="preserve"> (puls </w:t>
      </w:r>
      <w:proofErr w:type="spellStart"/>
      <w:r w:rsidR="00B06D3D" w:rsidRPr="00B06D3D">
        <w:rPr>
          <w:lang w:val="nl-NL"/>
        </w:rPr>
        <w:t>width</w:t>
      </w:r>
      <w:proofErr w:type="spellEnd"/>
      <w:r w:rsidR="00B06D3D" w:rsidRPr="00B06D3D">
        <w:rPr>
          <w:lang w:val="nl-NL"/>
        </w:rPr>
        <w:t xml:space="preserve"> </w:t>
      </w:r>
      <w:proofErr w:type="spellStart"/>
      <w:r w:rsidR="00B06D3D" w:rsidRPr="00B06D3D">
        <w:rPr>
          <w:lang w:val="nl-NL"/>
        </w:rPr>
        <w:t>modulation</w:t>
      </w:r>
      <w:proofErr w:type="spellEnd"/>
      <w:r w:rsidR="00B06D3D" w:rsidRPr="00B06D3D">
        <w:rPr>
          <w:lang w:val="nl-NL"/>
        </w:rPr>
        <w:t>)</w:t>
      </w:r>
      <w:r w:rsidRPr="00B06D3D">
        <w:rPr>
          <w:lang w:val="nl-NL"/>
        </w:rPr>
        <w:t xml:space="preserve"> pinnen nodig om een signaal naar de motors te sturen</w:t>
      </w:r>
      <w:r w:rsidR="00B06D3D" w:rsidRPr="00B06D3D">
        <w:rPr>
          <w:lang w:val="nl-NL"/>
        </w:rPr>
        <w:t xml:space="preserve"> die de motors begrijpen. Deze zijn aangeduid door een ~ teken naast het pin nummer</w:t>
      </w:r>
      <w:r w:rsidR="00B06D3D">
        <w:rPr>
          <w:lang w:val="nl-NL"/>
        </w:rPr>
        <w:t>. Degene die ik gebruik zijn D3, D5, D6 en D9. Er zijn vier PWM pinnen nodig omdat ik vier motors heb waarvan ik de snelheid individueel wil kunnen besturen. Het uploaden van code naar de Arduino wordt gedaan via een micro-USB. De TX en RX pinnen mogen wel niet verbonden zijn of de upload van de code faalt.</w:t>
      </w:r>
    </w:p>
    <w:p w14:paraId="602ED36D" w14:textId="77777777" w:rsidR="00B06D3D" w:rsidRDefault="00B06D3D" w:rsidP="00233A36">
      <w:pPr>
        <w:rPr>
          <w:lang w:val="nl-NL"/>
        </w:rPr>
      </w:pPr>
    </w:p>
    <w:p w14:paraId="4875DEAA" w14:textId="77777777" w:rsidR="004713BC" w:rsidRDefault="004713BC" w:rsidP="00233A36">
      <w:pPr>
        <w:rPr>
          <w:lang w:val="nl-NL"/>
        </w:rPr>
      </w:pPr>
    </w:p>
    <w:p w14:paraId="326624AE" w14:textId="77777777" w:rsidR="004713BC" w:rsidRDefault="004713BC" w:rsidP="00233A36">
      <w:pPr>
        <w:rPr>
          <w:lang w:val="nl-NL"/>
        </w:rPr>
      </w:pPr>
    </w:p>
    <w:p w14:paraId="140AB9B6" w14:textId="77777777" w:rsidR="004713BC" w:rsidRDefault="004713BC" w:rsidP="00233A36">
      <w:pPr>
        <w:rPr>
          <w:lang w:val="nl-NL"/>
        </w:rPr>
      </w:pPr>
    </w:p>
    <w:p w14:paraId="3B486329" w14:textId="117CE904" w:rsidR="00B06D3D" w:rsidRDefault="00B06D3D" w:rsidP="00B06D3D">
      <w:pPr>
        <w:pStyle w:val="Kop3"/>
        <w:rPr>
          <w:lang w:val="nl-NL"/>
        </w:rPr>
      </w:pPr>
      <w:r>
        <w:rPr>
          <w:lang w:val="nl-NL"/>
        </w:rPr>
        <w:lastRenderedPageBreak/>
        <w:t>Electronic Speed Controller</w:t>
      </w:r>
    </w:p>
    <w:p w14:paraId="4DCF4466" w14:textId="761EB3B4" w:rsidR="00B06D3D" w:rsidRDefault="00B06D3D" w:rsidP="00B06D3D">
      <w:pPr>
        <w:rPr>
          <w:lang w:val="nl-NL"/>
        </w:rPr>
      </w:pPr>
      <w:r>
        <w:rPr>
          <w:lang w:val="nl-NL"/>
        </w:rPr>
        <w:t xml:space="preserve">De volgende component </w:t>
      </w:r>
      <w:r w:rsidR="001A1D1E">
        <w:rPr>
          <w:lang w:val="nl-NL"/>
        </w:rPr>
        <w:t>is</w:t>
      </w:r>
      <w:r>
        <w:rPr>
          <w:lang w:val="nl-NL"/>
        </w:rPr>
        <w:t xml:space="preserve"> de </w:t>
      </w:r>
      <w:r w:rsidRPr="00B06D3D">
        <w:rPr>
          <w:lang w:val="nl-NL"/>
        </w:rPr>
        <w:t>Electronic Speed Controller</w:t>
      </w:r>
      <w:r>
        <w:rPr>
          <w:lang w:val="nl-NL"/>
        </w:rPr>
        <w:t xml:space="preserve"> of ESC in het kort.</w:t>
      </w:r>
      <w:r w:rsidR="001A1D1E">
        <w:rPr>
          <w:lang w:val="nl-NL"/>
        </w:rPr>
        <w:t xml:space="preserve"> Hiervan heb ik er vier aangezien ik vier motoren heb.</w:t>
      </w:r>
    </w:p>
    <w:p w14:paraId="4E15AAC1" w14:textId="77777777" w:rsidR="004713BC" w:rsidRDefault="004713BC" w:rsidP="004713BC">
      <w:pPr>
        <w:keepNext/>
      </w:pPr>
      <w:r w:rsidRPr="004713BC">
        <w:rPr>
          <w:lang w:val="nl-NL"/>
        </w:rPr>
        <w:drawing>
          <wp:inline distT="0" distB="0" distL="0" distR="0" wp14:anchorId="115FA208" wp14:editId="159D7D4C">
            <wp:extent cx="6120765" cy="2597150"/>
            <wp:effectExtent l="0" t="0" r="0" b="0"/>
            <wp:docPr id="332167421"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7421" name="Afbeelding 1" descr="Afbeelding met tekst, schermopname, Lettertype, lijn&#10;&#10;Automatisch gegenereerde beschrijving"/>
                    <pic:cNvPicPr/>
                  </pic:nvPicPr>
                  <pic:blipFill>
                    <a:blip r:embed="rId15"/>
                    <a:stretch>
                      <a:fillRect/>
                    </a:stretch>
                  </pic:blipFill>
                  <pic:spPr>
                    <a:xfrm>
                      <a:off x="0" y="0"/>
                      <a:ext cx="6120765" cy="2597150"/>
                    </a:xfrm>
                    <a:prstGeom prst="rect">
                      <a:avLst/>
                    </a:prstGeom>
                  </pic:spPr>
                </pic:pic>
              </a:graphicData>
            </a:graphic>
          </wp:inline>
        </w:drawing>
      </w:r>
    </w:p>
    <w:p w14:paraId="795CB371" w14:textId="0A3A3831" w:rsidR="004713BC" w:rsidRDefault="004713BC" w:rsidP="004713BC">
      <w:pPr>
        <w:pStyle w:val="Bijschrift"/>
      </w:pPr>
      <w:r>
        <w:t xml:space="preserve">Foto </w:t>
      </w:r>
      <w:fldSimple w:instr=" SEQ Foto \* ARABIC ">
        <w:r w:rsidR="00207D5B">
          <w:rPr>
            <w:noProof/>
          </w:rPr>
          <w:t>5</w:t>
        </w:r>
      </w:fldSimple>
      <w:r>
        <w:t xml:space="preserve">: pin </w:t>
      </w:r>
      <w:proofErr w:type="spellStart"/>
      <w:r>
        <w:t>layout</w:t>
      </w:r>
      <w:proofErr w:type="spellEnd"/>
      <w:r>
        <w:t xml:space="preserve"> ESC</w:t>
      </w:r>
    </w:p>
    <w:p w14:paraId="5D0C3FB0" w14:textId="05A9FD08" w:rsidR="004713BC" w:rsidRDefault="004713BC" w:rsidP="004713BC">
      <w:pPr>
        <w:rPr>
          <w:lang w:val="nl-NL"/>
        </w:rPr>
      </w:pPr>
      <w:r>
        <w:rPr>
          <w:lang w:val="nl-NL"/>
        </w:rPr>
        <w:t xml:space="preserve">Zoals je ziet op het schema wordt de ESC gevoed met 7.4V vaan de 2S </w:t>
      </w:r>
      <w:proofErr w:type="spellStart"/>
      <w:r>
        <w:rPr>
          <w:lang w:val="nl-NL"/>
        </w:rPr>
        <w:t>LiPo</w:t>
      </w:r>
      <w:proofErr w:type="spellEnd"/>
      <w:r>
        <w:rPr>
          <w:lang w:val="nl-NL"/>
        </w:rPr>
        <w:t xml:space="preserve"> batterij. Dit is een soort batterij die vaak in drones wordt gebruikt voor hun energiedichtheid, ze zijn ook her oplaadbaar wat ze een perfecte kandidaat maken voor een Drone. Er </w:t>
      </w:r>
      <w:r w:rsidR="00207D5B">
        <w:rPr>
          <w:lang w:val="nl-NL"/>
        </w:rPr>
        <w:t xml:space="preserve">zit op deze soort ESC een power regulator die handig is voor een </w:t>
      </w:r>
      <w:proofErr w:type="spellStart"/>
      <w:r w:rsidR="00207D5B">
        <w:rPr>
          <w:lang w:val="nl-NL"/>
        </w:rPr>
        <w:t>regulated</w:t>
      </w:r>
      <w:proofErr w:type="spellEnd"/>
      <w:r w:rsidR="00207D5B">
        <w:rPr>
          <w:lang w:val="nl-NL"/>
        </w:rPr>
        <w:t xml:space="preserve"> +5V te genereren om de Arduino met +5V te voeden. Dit is ook de component die het </w:t>
      </w:r>
      <w:proofErr w:type="gramStart"/>
      <w:r w:rsidR="00207D5B">
        <w:rPr>
          <w:lang w:val="nl-NL"/>
        </w:rPr>
        <w:t>PWM signaal</w:t>
      </w:r>
      <w:proofErr w:type="gramEnd"/>
      <w:r w:rsidR="00207D5B">
        <w:rPr>
          <w:lang w:val="nl-NL"/>
        </w:rPr>
        <w:t xml:space="preserve"> ontvangend van de Arduino en het omzet naar de 3 fase van de BLDC motor.</w:t>
      </w:r>
    </w:p>
    <w:p w14:paraId="346A35D4" w14:textId="371CADFD" w:rsidR="00207D5B" w:rsidRDefault="00207D5B" w:rsidP="00207D5B">
      <w:pPr>
        <w:pStyle w:val="Kop4"/>
        <w:rPr>
          <w:lang w:val="nl-NL"/>
        </w:rPr>
      </w:pPr>
      <w:r>
        <w:rPr>
          <w:lang w:val="nl-NL"/>
        </w:rPr>
        <w:t>Werking PWM</w:t>
      </w:r>
    </w:p>
    <w:p w14:paraId="05A77305" w14:textId="3767FE76" w:rsidR="00207D5B" w:rsidRDefault="00207D5B" w:rsidP="00207D5B">
      <w:pPr>
        <w:rPr>
          <w:lang w:val="nl-NL"/>
        </w:rPr>
      </w:pPr>
      <w:r>
        <w:rPr>
          <w:lang w:val="nl-NL"/>
        </w:rPr>
        <w:t>Ik praat hier al een tijdje over PWM maar heb het nog niet duidelijk uitgelecht wat ik hier zal doen.</w:t>
      </w:r>
    </w:p>
    <w:p w14:paraId="2A0EBB68" w14:textId="77777777" w:rsidR="00207D5B" w:rsidRDefault="00207D5B" w:rsidP="00207D5B">
      <w:pPr>
        <w:keepNext/>
      </w:pPr>
      <w:r>
        <w:rPr>
          <w:noProof/>
        </w:rPr>
        <w:drawing>
          <wp:inline distT="0" distB="0" distL="0" distR="0" wp14:anchorId="37597FD5" wp14:editId="778B1B99">
            <wp:extent cx="4709695" cy="2971800"/>
            <wp:effectExtent l="0" t="0" r="0" b="0"/>
            <wp:docPr id="991948444" name="Afbeelding 3" descr="Pulse-width modul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se-width modulation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3458" cy="2974175"/>
                    </a:xfrm>
                    <a:prstGeom prst="rect">
                      <a:avLst/>
                    </a:prstGeom>
                    <a:noFill/>
                    <a:ln>
                      <a:noFill/>
                    </a:ln>
                  </pic:spPr>
                </pic:pic>
              </a:graphicData>
            </a:graphic>
          </wp:inline>
        </w:drawing>
      </w:r>
    </w:p>
    <w:p w14:paraId="4376EBA3" w14:textId="5D6D728D" w:rsidR="00207D5B" w:rsidRPr="00207D5B" w:rsidRDefault="00207D5B" w:rsidP="00207D5B">
      <w:pPr>
        <w:pStyle w:val="Bijschrift"/>
        <w:rPr>
          <w:lang w:val="nl-NL"/>
        </w:rPr>
      </w:pPr>
      <w:r>
        <w:t xml:space="preserve">Foto </w:t>
      </w:r>
      <w:fldSimple w:instr=" SEQ Foto \* ARABIC ">
        <w:r>
          <w:rPr>
            <w:noProof/>
          </w:rPr>
          <w:t>6</w:t>
        </w:r>
      </w:fldSimple>
      <w:r>
        <w:t xml:space="preserve">: </w:t>
      </w:r>
      <w:proofErr w:type="gramStart"/>
      <w:r>
        <w:t xml:space="preserve">PWM </w:t>
      </w:r>
      <w:r w:rsidR="001A1D1E">
        <w:t>signaal</w:t>
      </w:r>
      <w:proofErr w:type="gramEnd"/>
      <w:r>
        <w:t xml:space="preserve"> (</w:t>
      </w:r>
      <w:r w:rsidRPr="00DD45FB">
        <w:t>en.wikipedia.org</w:t>
      </w:r>
      <w:r>
        <w:t>)</w:t>
      </w:r>
    </w:p>
    <w:p w14:paraId="2F3E5DAB" w14:textId="40C9310D" w:rsidR="00B06D3D" w:rsidRPr="00B06D3D" w:rsidRDefault="00207D5B" w:rsidP="00B06D3D">
      <w:pPr>
        <w:tabs>
          <w:tab w:val="left" w:pos="7305"/>
        </w:tabs>
        <w:rPr>
          <w:lang w:val="nl-NL"/>
        </w:rPr>
      </w:pPr>
      <w:r>
        <w:rPr>
          <w:lang w:val="nl-NL"/>
        </w:rPr>
        <w:lastRenderedPageBreak/>
        <w:t xml:space="preserve">Een </w:t>
      </w:r>
      <w:proofErr w:type="gramStart"/>
      <w:r>
        <w:rPr>
          <w:lang w:val="nl-NL"/>
        </w:rPr>
        <w:t xml:space="preserve">PWM </w:t>
      </w:r>
      <w:r w:rsidR="001A1D1E">
        <w:rPr>
          <w:lang w:val="nl-NL"/>
        </w:rPr>
        <w:t>signaal</w:t>
      </w:r>
      <w:proofErr w:type="gramEnd"/>
      <w:r>
        <w:rPr>
          <w:lang w:val="nl-NL"/>
        </w:rPr>
        <w:t xml:space="preserve"> is opgebouwd uit pulsen. Deze pulsen zijn altijd een fractie van de </w:t>
      </w:r>
      <w:proofErr w:type="spellStart"/>
      <w:r>
        <w:rPr>
          <w:lang w:val="nl-NL"/>
        </w:rPr>
        <w:t>duty</w:t>
      </w:r>
      <w:proofErr w:type="spellEnd"/>
      <w:r>
        <w:rPr>
          <w:lang w:val="nl-NL"/>
        </w:rPr>
        <w:t xml:space="preserve"> </w:t>
      </w:r>
      <w:proofErr w:type="spellStart"/>
      <w:r>
        <w:rPr>
          <w:lang w:val="nl-NL"/>
        </w:rPr>
        <w:t>cycle</w:t>
      </w:r>
      <w:proofErr w:type="spellEnd"/>
      <w:r>
        <w:rPr>
          <w:lang w:val="nl-NL"/>
        </w:rPr>
        <w:t xml:space="preserve">, als je in je </w:t>
      </w:r>
      <w:proofErr w:type="gramStart"/>
      <w:r>
        <w:rPr>
          <w:lang w:val="nl-NL"/>
        </w:rPr>
        <w:t xml:space="preserve">PWM </w:t>
      </w:r>
      <w:r w:rsidR="001A1D1E">
        <w:rPr>
          <w:lang w:val="nl-NL"/>
        </w:rPr>
        <w:t>signaal</w:t>
      </w:r>
      <w:proofErr w:type="gramEnd"/>
      <w:r>
        <w:rPr>
          <w:lang w:val="nl-NL"/>
        </w:rPr>
        <w:t xml:space="preserve"> </w:t>
      </w:r>
      <w:r w:rsidR="001A1D1E">
        <w:rPr>
          <w:lang w:val="nl-NL"/>
        </w:rPr>
        <w:t>doorstuurt</w:t>
      </w:r>
      <w:r>
        <w:rPr>
          <w:lang w:val="nl-NL"/>
        </w:rPr>
        <w:t xml:space="preserve"> waarbij de puls 100% is van de </w:t>
      </w:r>
      <w:proofErr w:type="spellStart"/>
      <w:r>
        <w:rPr>
          <w:lang w:val="nl-NL"/>
        </w:rPr>
        <w:t>duty</w:t>
      </w:r>
      <w:proofErr w:type="spellEnd"/>
      <w:r>
        <w:rPr>
          <w:lang w:val="nl-NL"/>
        </w:rPr>
        <w:t xml:space="preserve"> </w:t>
      </w:r>
      <w:proofErr w:type="spellStart"/>
      <w:r>
        <w:rPr>
          <w:lang w:val="nl-NL"/>
        </w:rPr>
        <w:t>cycle</w:t>
      </w:r>
      <w:proofErr w:type="spellEnd"/>
      <w:r>
        <w:rPr>
          <w:lang w:val="nl-NL"/>
        </w:rPr>
        <w:t xml:space="preserve"> zal de motor op volledige snelheid draaien, bij mijn </w:t>
      </w:r>
      <w:r w:rsidR="001A1D1E">
        <w:rPr>
          <w:lang w:val="nl-NL"/>
        </w:rPr>
        <w:t>ESC</w:t>
      </w:r>
      <w:r>
        <w:rPr>
          <w:lang w:val="nl-NL"/>
        </w:rPr>
        <w:t xml:space="preserve"> ligt de minimum puls grote op 700ms en da maximum op 2300ms dus als ik puls</w:t>
      </w:r>
      <w:r w:rsidR="001A1D1E">
        <w:rPr>
          <w:lang w:val="nl-NL"/>
        </w:rPr>
        <w:t>en</w:t>
      </w:r>
      <w:r>
        <w:rPr>
          <w:lang w:val="nl-NL"/>
        </w:rPr>
        <w:t xml:space="preserve"> van 2300</w:t>
      </w:r>
      <w:r w:rsidR="001A1D1E">
        <w:rPr>
          <w:lang w:val="nl-NL"/>
        </w:rPr>
        <w:t>ms</w:t>
      </w:r>
      <w:r>
        <w:rPr>
          <w:lang w:val="nl-NL"/>
        </w:rPr>
        <w:t xml:space="preserve"> stuur z</w:t>
      </w:r>
      <w:r w:rsidR="001A1D1E">
        <w:rPr>
          <w:lang w:val="nl-NL"/>
        </w:rPr>
        <w:t>ullen de motors op 100% snelheid draaien. Voor dit soort signaal te maken gebruik ik in mijn Arduino een bibliotheek die veel hiervoor wordt gebruikt genaamd &lt;</w:t>
      </w:r>
      <w:proofErr w:type="spellStart"/>
      <w:r w:rsidR="001A1D1E">
        <w:rPr>
          <w:lang w:val="nl-NL"/>
        </w:rPr>
        <w:t>Servo.h</w:t>
      </w:r>
      <w:proofErr w:type="spellEnd"/>
      <w:r w:rsidR="001A1D1E">
        <w:rPr>
          <w:lang w:val="nl-NL"/>
        </w:rPr>
        <w:t>&gt;. Met deze bibliotheek kan ik de min en max puls grote instellen en dan later via een schaal van 0 tot 180 de grote van mijn pulsen aanpassen. Dus 0 zou een puls grote van 700ms zijn en 180 een grote van 2300ms.</w:t>
      </w:r>
    </w:p>
    <w:sectPr w:rsidR="00B06D3D" w:rsidRPr="00B06D3D" w:rsidSect="00DD2C6E">
      <w:headerReference w:type="default" r:id="rId17"/>
      <w:footerReference w:type="default" r:id="rId18"/>
      <w:footnotePr>
        <w:numRestart w:val="eachPage"/>
      </w:footnotePr>
      <w:pgSz w:w="11907" w:h="16840" w:code="9"/>
      <w:pgMar w:top="1134" w:right="1134" w:bottom="1134" w:left="1134" w:header="709" w:footer="851" w:gutter="0"/>
      <w:pgBorders w:display="firstPage">
        <w:top w:val="single" w:sz="4" w:space="20" w:color="auto"/>
        <w:left w:val="single" w:sz="4" w:space="20" w:color="auto"/>
        <w:bottom w:val="single" w:sz="4" w:space="20" w:color="auto"/>
        <w:right w:val="single" w:sz="4" w:space="20"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1C81" w14:textId="77777777" w:rsidR="007B5EDC" w:rsidRDefault="007B5EDC">
      <w:r>
        <w:separator/>
      </w:r>
    </w:p>
  </w:endnote>
  <w:endnote w:type="continuationSeparator" w:id="0">
    <w:p w14:paraId="18DA54A9" w14:textId="77777777" w:rsidR="007B5EDC" w:rsidRDefault="007B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1116"/>
      <w:docPartObj>
        <w:docPartGallery w:val="Page Numbers (Bottom of Page)"/>
        <w:docPartUnique/>
      </w:docPartObj>
    </w:sdtPr>
    <w:sdtContent>
      <w:p w14:paraId="30A3CA28" w14:textId="77777777" w:rsidR="004B2C32" w:rsidRDefault="004B2C32">
        <w:pPr>
          <w:pStyle w:val="Voettekst"/>
          <w:jc w:val="right"/>
        </w:pPr>
        <w:r>
          <w:fldChar w:fldCharType="begin"/>
        </w:r>
        <w:r>
          <w:instrText xml:space="preserve"> PAGE   \* MERGEFORMAT </w:instrText>
        </w:r>
        <w:r>
          <w:fldChar w:fldCharType="separate"/>
        </w:r>
        <w:r w:rsidR="00830E78">
          <w:rPr>
            <w:noProof/>
          </w:rPr>
          <w:t>21</w:t>
        </w:r>
        <w:r>
          <w:rPr>
            <w:noProof/>
          </w:rPr>
          <w:fldChar w:fldCharType="end"/>
        </w:r>
      </w:p>
    </w:sdtContent>
  </w:sdt>
  <w:p w14:paraId="168F234C" w14:textId="77777777" w:rsidR="004B2C32" w:rsidRDefault="004B2C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23112" w14:textId="77777777" w:rsidR="007B5EDC" w:rsidRDefault="007B5EDC">
      <w:r>
        <w:separator/>
      </w:r>
    </w:p>
  </w:footnote>
  <w:footnote w:type="continuationSeparator" w:id="0">
    <w:p w14:paraId="2EC7E0B5" w14:textId="77777777" w:rsidR="007B5EDC" w:rsidRDefault="007B5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B5E" w14:textId="074A1536" w:rsidR="004B2C32" w:rsidRPr="003A7245" w:rsidRDefault="00DD2C6E" w:rsidP="007C2439">
    <w:pPr>
      <w:pStyle w:val="Koptekst"/>
      <w:jc w:val="center"/>
      <w:rPr>
        <w:i w:val="0"/>
        <w:u w:val="single"/>
      </w:rPr>
    </w:pPr>
    <w:r>
      <w:rPr>
        <w:i w:val="0"/>
        <w:u w:val="single"/>
      </w:rPr>
      <w:t>Rune Eerdekens</w:t>
    </w:r>
    <w:r w:rsidR="004B2C32" w:rsidRPr="003A7245">
      <w:rPr>
        <w:i w:val="0"/>
        <w:u w:val="single"/>
      </w:rPr>
      <w:ptab w:relativeTo="margin" w:alignment="center" w:leader="none"/>
    </w:r>
    <w:r w:rsidR="004B2C32" w:rsidRPr="003A7245">
      <w:rPr>
        <w:i w:val="0"/>
        <w:u w:val="single"/>
      </w:rPr>
      <w:t xml:space="preserve">Geïntegreerde proef </w:t>
    </w:r>
    <w:r>
      <w:rPr>
        <w:i w:val="0"/>
        <w:u w:val="single"/>
      </w:rPr>
      <w:t>drone</w:t>
    </w:r>
    <w:r w:rsidR="004B2C32" w:rsidRPr="003A7245">
      <w:rPr>
        <w:i w:val="0"/>
        <w:u w:val="single"/>
      </w:rPr>
      <w:ptab w:relativeTo="margin" w:alignment="right" w:leader="none"/>
    </w:r>
    <w:r w:rsidR="004B2C32" w:rsidRPr="003A7245">
      <w:rPr>
        <w:i w:val="0"/>
        <w:u w:val="single"/>
      </w:rPr>
      <w:t xml:space="preserve">6 </w:t>
    </w:r>
    <w:r>
      <w:rPr>
        <w:i w:val="0"/>
        <w:u w:val="single"/>
      </w:rPr>
      <w:t>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08E4E8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11080FAC"/>
    <w:multiLevelType w:val="hybridMultilevel"/>
    <w:tmpl w:val="1F545C70"/>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7203C9"/>
    <w:multiLevelType w:val="hybridMultilevel"/>
    <w:tmpl w:val="57AE23CC"/>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12E9195D"/>
    <w:multiLevelType w:val="hybridMultilevel"/>
    <w:tmpl w:val="CB10DCEC"/>
    <w:lvl w:ilvl="0" w:tplc="5ABC792A">
      <w:numFmt w:val="bullet"/>
      <w:lvlText w:val="-"/>
      <w:lvlJc w:val="left"/>
      <w:pPr>
        <w:ind w:left="360" w:hanging="360"/>
      </w:pPr>
      <w:rPr>
        <w:rFonts w:ascii="Calibri" w:eastAsia="Times New Roman" w:hAnsi="Calibri" w:cs="Calibr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98B17AD"/>
    <w:multiLevelType w:val="hybridMultilevel"/>
    <w:tmpl w:val="CB5C21D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45209D5"/>
    <w:multiLevelType w:val="hybridMultilevel"/>
    <w:tmpl w:val="42EE1CC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26FC5617"/>
    <w:multiLevelType w:val="hybridMultilevel"/>
    <w:tmpl w:val="919EFC0C"/>
    <w:lvl w:ilvl="0" w:tplc="08130001">
      <w:numFmt w:val="bullet"/>
      <w:lvlText w:val=""/>
      <w:lvlJc w:val="left"/>
      <w:pPr>
        <w:ind w:left="720" w:hanging="360"/>
      </w:pPr>
      <w:rPr>
        <w:rFonts w:ascii="Symbol" w:eastAsia="Times New Roman"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89F0486"/>
    <w:multiLevelType w:val="hybridMultilevel"/>
    <w:tmpl w:val="5CB608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2CD40590"/>
    <w:multiLevelType w:val="hybridMultilevel"/>
    <w:tmpl w:val="277400BA"/>
    <w:lvl w:ilvl="0" w:tplc="390A979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40A2D15"/>
    <w:multiLevelType w:val="hybridMultilevel"/>
    <w:tmpl w:val="96E09254"/>
    <w:lvl w:ilvl="0" w:tplc="EAC63F22">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abstractNum w:abstractNumId="10" w15:restartNumberingAfterBreak="0">
    <w:nsid w:val="35DE3E76"/>
    <w:multiLevelType w:val="hybridMultilevel"/>
    <w:tmpl w:val="6D9A2CB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36656F5F"/>
    <w:multiLevelType w:val="hybridMultilevel"/>
    <w:tmpl w:val="DD50F2E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3D6513DC"/>
    <w:multiLevelType w:val="hybridMultilevel"/>
    <w:tmpl w:val="3C446B94"/>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3EB1466F"/>
    <w:multiLevelType w:val="hybridMultilevel"/>
    <w:tmpl w:val="677A3C5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F8476B0"/>
    <w:multiLevelType w:val="hybridMultilevel"/>
    <w:tmpl w:val="44F03F7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4B473367"/>
    <w:multiLevelType w:val="hybridMultilevel"/>
    <w:tmpl w:val="8C8663A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51D519BF"/>
    <w:multiLevelType w:val="hybridMultilevel"/>
    <w:tmpl w:val="3C0E3FDC"/>
    <w:lvl w:ilvl="0" w:tplc="4426DFA4">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55642B2D"/>
    <w:multiLevelType w:val="hybridMultilevel"/>
    <w:tmpl w:val="F5D824E2"/>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E3E36F4"/>
    <w:multiLevelType w:val="hybridMultilevel"/>
    <w:tmpl w:val="78C0034A"/>
    <w:lvl w:ilvl="0" w:tplc="AC52689A">
      <w:start w:val="1"/>
      <w:numFmt w:val="decimal"/>
      <w:pStyle w:val="nummering"/>
      <w:lvlText w:val="%1"/>
      <w:lvlJc w:val="left"/>
      <w:pPr>
        <w:ind w:left="360" w:hanging="360"/>
      </w:pPr>
      <w:rPr>
        <w:rFonts w:hint="default"/>
        <w:b w:val="0"/>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22E5CA9"/>
    <w:multiLevelType w:val="hybridMultilevel"/>
    <w:tmpl w:val="A202C11A"/>
    <w:lvl w:ilvl="0" w:tplc="472E15B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5C8648C"/>
    <w:multiLevelType w:val="hybridMultilevel"/>
    <w:tmpl w:val="334EBA4E"/>
    <w:lvl w:ilvl="0" w:tplc="EAC63F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79CD70C7"/>
    <w:multiLevelType w:val="hybridMultilevel"/>
    <w:tmpl w:val="B226085C"/>
    <w:lvl w:ilvl="0" w:tplc="FB64E3A6">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3937983">
    <w:abstractNumId w:val="0"/>
  </w:num>
  <w:num w:numId="2" w16cid:durableId="1988586708">
    <w:abstractNumId w:val="21"/>
  </w:num>
  <w:num w:numId="3" w16cid:durableId="1873616893">
    <w:abstractNumId w:val="18"/>
  </w:num>
  <w:num w:numId="4" w16cid:durableId="2039234843">
    <w:abstractNumId w:val="15"/>
  </w:num>
  <w:num w:numId="5" w16cid:durableId="1481078159">
    <w:abstractNumId w:val="13"/>
  </w:num>
  <w:num w:numId="6" w16cid:durableId="1757629350">
    <w:abstractNumId w:val="5"/>
  </w:num>
  <w:num w:numId="7" w16cid:durableId="1823081308">
    <w:abstractNumId w:val="14"/>
  </w:num>
  <w:num w:numId="8" w16cid:durableId="1326518270">
    <w:abstractNumId w:val="10"/>
  </w:num>
  <w:num w:numId="9" w16cid:durableId="1852913708">
    <w:abstractNumId w:val="11"/>
  </w:num>
  <w:num w:numId="10" w16cid:durableId="1217622827">
    <w:abstractNumId w:val="17"/>
  </w:num>
  <w:num w:numId="11" w16cid:durableId="2041011032">
    <w:abstractNumId w:val="4"/>
  </w:num>
  <w:num w:numId="12" w16cid:durableId="2144038751">
    <w:abstractNumId w:val="7"/>
  </w:num>
  <w:num w:numId="13" w16cid:durableId="1923445617">
    <w:abstractNumId w:val="9"/>
  </w:num>
  <w:num w:numId="14" w16cid:durableId="346030739">
    <w:abstractNumId w:val="20"/>
  </w:num>
  <w:num w:numId="15" w16cid:durableId="1484619453">
    <w:abstractNumId w:val="1"/>
  </w:num>
  <w:num w:numId="16" w16cid:durableId="1877348622">
    <w:abstractNumId w:val="16"/>
  </w:num>
  <w:num w:numId="17" w16cid:durableId="2016834892">
    <w:abstractNumId w:val="2"/>
  </w:num>
  <w:num w:numId="18" w16cid:durableId="361706614">
    <w:abstractNumId w:val="12"/>
  </w:num>
  <w:num w:numId="19" w16cid:durableId="303896349">
    <w:abstractNumId w:val="3"/>
  </w:num>
  <w:num w:numId="20" w16cid:durableId="35010367">
    <w:abstractNumId w:val="8"/>
  </w:num>
  <w:num w:numId="21" w16cid:durableId="1652100147">
    <w:abstractNumId w:val="19"/>
  </w:num>
  <w:num w:numId="22" w16cid:durableId="1641494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83"/>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3DF"/>
    <w:rsid w:val="00004B29"/>
    <w:rsid w:val="0001460A"/>
    <w:rsid w:val="00022310"/>
    <w:rsid w:val="00022586"/>
    <w:rsid w:val="00023A38"/>
    <w:rsid w:val="00027696"/>
    <w:rsid w:val="000314FB"/>
    <w:rsid w:val="00040F93"/>
    <w:rsid w:val="00047681"/>
    <w:rsid w:val="0005457A"/>
    <w:rsid w:val="000564CA"/>
    <w:rsid w:val="00077E2B"/>
    <w:rsid w:val="00082141"/>
    <w:rsid w:val="000846EF"/>
    <w:rsid w:val="00095A1D"/>
    <w:rsid w:val="00096321"/>
    <w:rsid w:val="000D462F"/>
    <w:rsid w:val="000F3B17"/>
    <w:rsid w:val="00101C5C"/>
    <w:rsid w:val="001073E1"/>
    <w:rsid w:val="00110628"/>
    <w:rsid w:val="00117289"/>
    <w:rsid w:val="00120874"/>
    <w:rsid w:val="00120EAC"/>
    <w:rsid w:val="0012798E"/>
    <w:rsid w:val="001362DC"/>
    <w:rsid w:val="0015278B"/>
    <w:rsid w:val="00154AC8"/>
    <w:rsid w:val="00155120"/>
    <w:rsid w:val="0016386E"/>
    <w:rsid w:val="001668E4"/>
    <w:rsid w:val="00171123"/>
    <w:rsid w:val="00171BC1"/>
    <w:rsid w:val="001823EB"/>
    <w:rsid w:val="00187EF6"/>
    <w:rsid w:val="001936BC"/>
    <w:rsid w:val="00193F1F"/>
    <w:rsid w:val="001A1D1E"/>
    <w:rsid w:val="001F12DF"/>
    <w:rsid w:val="001F48A7"/>
    <w:rsid w:val="002030B6"/>
    <w:rsid w:val="00207D5B"/>
    <w:rsid w:val="00231493"/>
    <w:rsid w:val="00233A36"/>
    <w:rsid w:val="00234680"/>
    <w:rsid w:val="00236879"/>
    <w:rsid w:val="00240476"/>
    <w:rsid w:val="00241AF7"/>
    <w:rsid w:val="0025048A"/>
    <w:rsid w:val="00255986"/>
    <w:rsid w:val="00263921"/>
    <w:rsid w:val="00264E0E"/>
    <w:rsid w:val="0026729F"/>
    <w:rsid w:val="00272DD4"/>
    <w:rsid w:val="00273AF6"/>
    <w:rsid w:val="00290B15"/>
    <w:rsid w:val="00291F17"/>
    <w:rsid w:val="00292A60"/>
    <w:rsid w:val="002956DA"/>
    <w:rsid w:val="00295B18"/>
    <w:rsid w:val="002A07EB"/>
    <w:rsid w:val="002A524A"/>
    <w:rsid w:val="002A73DF"/>
    <w:rsid w:val="002B0B04"/>
    <w:rsid w:val="002B14A2"/>
    <w:rsid w:val="002B4943"/>
    <w:rsid w:val="002B6B7A"/>
    <w:rsid w:val="002C4D99"/>
    <w:rsid w:val="002E0C5B"/>
    <w:rsid w:val="002E199D"/>
    <w:rsid w:val="002E2200"/>
    <w:rsid w:val="002F1766"/>
    <w:rsid w:val="002F366A"/>
    <w:rsid w:val="00331418"/>
    <w:rsid w:val="00333BE3"/>
    <w:rsid w:val="00351785"/>
    <w:rsid w:val="0035317D"/>
    <w:rsid w:val="00353B0E"/>
    <w:rsid w:val="00353B15"/>
    <w:rsid w:val="00353C74"/>
    <w:rsid w:val="00357CAF"/>
    <w:rsid w:val="00363FD7"/>
    <w:rsid w:val="003707B5"/>
    <w:rsid w:val="00370C3F"/>
    <w:rsid w:val="00372EF5"/>
    <w:rsid w:val="00375989"/>
    <w:rsid w:val="00376A2F"/>
    <w:rsid w:val="0038129F"/>
    <w:rsid w:val="0038344A"/>
    <w:rsid w:val="00383A68"/>
    <w:rsid w:val="003840C9"/>
    <w:rsid w:val="00386F4C"/>
    <w:rsid w:val="00395594"/>
    <w:rsid w:val="003A6B3E"/>
    <w:rsid w:val="003A7245"/>
    <w:rsid w:val="003B182F"/>
    <w:rsid w:val="003B2815"/>
    <w:rsid w:val="003C0B08"/>
    <w:rsid w:val="003D17F3"/>
    <w:rsid w:val="003D6AA8"/>
    <w:rsid w:val="003E0887"/>
    <w:rsid w:val="004013E9"/>
    <w:rsid w:val="00414DB4"/>
    <w:rsid w:val="004167FB"/>
    <w:rsid w:val="00420B98"/>
    <w:rsid w:val="004217B5"/>
    <w:rsid w:val="00425121"/>
    <w:rsid w:val="00425CFD"/>
    <w:rsid w:val="00427FEA"/>
    <w:rsid w:val="004408F2"/>
    <w:rsid w:val="00445938"/>
    <w:rsid w:val="004461C0"/>
    <w:rsid w:val="00454628"/>
    <w:rsid w:val="00456DF3"/>
    <w:rsid w:val="0046792F"/>
    <w:rsid w:val="004713BC"/>
    <w:rsid w:val="00473517"/>
    <w:rsid w:val="004763D9"/>
    <w:rsid w:val="00480003"/>
    <w:rsid w:val="00480818"/>
    <w:rsid w:val="00491E50"/>
    <w:rsid w:val="004A58EE"/>
    <w:rsid w:val="004B2C32"/>
    <w:rsid w:val="004B6545"/>
    <w:rsid w:val="004C54D6"/>
    <w:rsid w:val="004D2380"/>
    <w:rsid w:val="004D3F0A"/>
    <w:rsid w:val="004D5AF7"/>
    <w:rsid w:val="004D6F36"/>
    <w:rsid w:val="004E0CC6"/>
    <w:rsid w:val="004E25E7"/>
    <w:rsid w:val="004F587A"/>
    <w:rsid w:val="00501B8B"/>
    <w:rsid w:val="00517F89"/>
    <w:rsid w:val="00522A97"/>
    <w:rsid w:val="00522DBC"/>
    <w:rsid w:val="005262E3"/>
    <w:rsid w:val="005337A3"/>
    <w:rsid w:val="00543E74"/>
    <w:rsid w:val="005526AB"/>
    <w:rsid w:val="0055290B"/>
    <w:rsid w:val="0056316F"/>
    <w:rsid w:val="0057595A"/>
    <w:rsid w:val="005835A5"/>
    <w:rsid w:val="00585369"/>
    <w:rsid w:val="0059168C"/>
    <w:rsid w:val="00592B66"/>
    <w:rsid w:val="00593F01"/>
    <w:rsid w:val="00597984"/>
    <w:rsid w:val="005C069F"/>
    <w:rsid w:val="005C2220"/>
    <w:rsid w:val="005D06CF"/>
    <w:rsid w:val="005D3FF0"/>
    <w:rsid w:val="005E5303"/>
    <w:rsid w:val="005F289C"/>
    <w:rsid w:val="005F4644"/>
    <w:rsid w:val="005F54A9"/>
    <w:rsid w:val="00600FD9"/>
    <w:rsid w:val="00602E25"/>
    <w:rsid w:val="00613737"/>
    <w:rsid w:val="00630BD9"/>
    <w:rsid w:val="00631934"/>
    <w:rsid w:val="0065534E"/>
    <w:rsid w:val="006562BE"/>
    <w:rsid w:val="00657435"/>
    <w:rsid w:val="00676D70"/>
    <w:rsid w:val="00684803"/>
    <w:rsid w:val="006A4081"/>
    <w:rsid w:val="006B147A"/>
    <w:rsid w:val="006D3E43"/>
    <w:rsid w:val="006E690A"/>
    <w:rsid w:val="006E6EE4"/>
    <w:rsid w:val="006E7295"/>
    <w:rsid w:val="006F3D5F"/>
    <w:rsid w:val="006F544D"/>
    <w:rsid w:val="00706E23"/>
    <w:rsid w:val="007070B8"/>
    <w:rsid w:val="0071356F"/>
    <w:rsid w:val="007135F5"/>
    <w:rsid w:val="007219B1"/>
    <w:rsid w:val="00731444"/>
    <w:rsid w:val="00734404"/>
    <w:rsid w:val="007377A9"/>
    <w:rsid w:val="00741A03"/>
    <w:rsid w:val="00762BB3"/>
    <w:rsid w:val="00763F4D"/>
    <w:rsid w:val="007655EB"/>
    <w:rsid w:val="00767804"/>
    <w:rsid w:val="00770825"/>
    <w:rsid w:val="007716A3"/>
    <w:rsid w:val="00773A25"/>
    <w:rsid w:val="00780F90"/>
    <w:rsid w:val="00785035"/>
    <w:rsid w:val="00785243"/>
    <w:rsid w:val="00793AA4"/>
    <w:rsid w:val="007B5EDC"/>
    <w:rsid w:val="007C2439"/>
    <w:rsid w:val="007D0EAF"/>
    <w:rsid w:val="007D4F1D"/>
    <w:rsid w:val="007F26C4"/>
    <w:rsid w:val="007F5EAF"/>
    <w:rsid w:val="007F7744"/>
    <w:rsid w:val="00805B00"/>
    <w:rsid w:val="00811AE1"/>
    <w:rsid w:val="00812BAE"/>
    <w:rsid w:val="00815753"/>
    <w:rsid w:val="008230A6"/>
    <w:rsid w:val="00827263"/>
    <w:rsid w:val="008273F5"/>
    <w:rsid w:val="00830374"/>
    <w:rsid w:val="00830E78"/>
    <w:rsid w:val="008329F5"/>
    <w:rsid w:val="008361E2"/>
    <w:rsid w:val="008400FE"/>
    <w:rsid w:val="008526B5"/>
    <w:rsid w:val="0085758B"/>
    <w:rsid w:val="0086107D"/>
    <w:rsid w:val="00865417"/>
    <w:rsid w:val="0086618F"/>
    <w:rsid w:val="00873628"/>
    <w:rsid w:val="008767D8"/>
    <w:rsid w:val="0088175D"/>
    <w:rsid w:val="0089470C"/>
    <w:rsid w:val="00895D7D"/>
    <w:rsid w:val="00897866"/>
    <w:rsid w:val="008A7B57"/>
    <w:rsid w:val="008B74D5"/>
    <w:rsid w:val="008C239A"/>
    <w:rsid w:val="008D06D4"/>
    <w:rsid w:val="008E02FC"/>
    <w:rsid w:val="008E5666"/>
    <w:rsid w:val="009126A6"/>
    <w:rsid w:val="0091397A"/>
    <w:rsid w:val="009145E8"/>
    <w:rsid w:val="009155C9"/>
    <w:rsid w:val="00944253"/>
    <w:rsid w:val="009452F6"/>
    <w:rsid w:val="00947A70"/>
    <w:rsid w:val="00953BC3"/>
    <w:rsid w:val="00962E7E"/>
    <w:rsid w:val="0096581D"/>
    <w:rsid w:val="00971CC8"/>
    <w:rsid w:val="009931C0"/>
    <w:rsid w:val="00997013"/>
    <w:rsid w:val="009A620B"/>
    <w:rsid w:val="009B3BB5"/>
    <w:rsid w:val="009B52A7"/>
    <w:rsid w:val="009B75FB"/>
    <w:rsid w:val="009C173B"/>
    <w:rsid w:val="009C76B7"/>
    <w:rsid w:val="009D0204"/>
    <w:rsid w:val="009D346F"/>
    <w:rsid w:val="009D395A"/>
    <w:rsid w:val="009E5B46"/>
    <w:rsid w:val="009E79CE"/>
    <w:rsid w:val="009F1E02"/>
    <w:rsid w:val="00A155A6"/>
    <w:rsid w:val="00A2005F"/>
    <w:rsid w:val="00A201EB"/>
    <w:rsid w:val="00A224CD"/>
    <w:rsid w:val="00A231E9"/>
    <w:rsid w:val="00A239B2"/>
    <w:rsid w:val="00A23FAC"/>
    <w:rsid w:val="00A260DC"/>
    <w:rsid w:val="00A34ACF"/>
    <w:rsid w:val="00A506FF"/>
    <w:rsid w:val="00A66EBA"/>
    <w:rsid w:val="00A80DEB"/>
    <w:rsid w:val="00A859AD"/>
    <w:rsid w:val="00AA023B"/>
    <w:rsid w:val="00AA631C"/>
    <w:rsid w:val="00AB4F3C"/>
    <w:rsid w:val="00AB70D4"/>
    <w:rsid w:val="00AC14A5"/>
    <w:rsid w:val="00AC2A10"/>
    <w:rsid w:val="00AC466F"/>
    <w:rsid w:val="00AC65E3"/>
    <w:rsid w:val="00AF1D8D"/>
    <w:rsid w:val="00AF7460"/>
    <w:rsid w:val="00B00AD2"/>
    <w:rsid w:val="00B0305D"/>
    <w:rsid w:val="00B03951"/>
    <w:rsid w:val="00B06D3D"/>
    <w:rsid w:val="00B35276"/>
    <w:rsid w:val="00B52420"/>
    <w:rsid w:val="00B527E8"/>
    <w:rsid w:val="00B62003"/>
    <w:rsid w:val="00B75274"/>
    <w:rsid w:val="00B81EBD"/>
    <w:rsid w:val="00B82894"/>
    <w:rsid w:val="00B92A55"/>
    <w:rsid w:val="00BC0290"/>
    <w:rsid w:val="00BC0A3E"/>
    <w:rsid w:val="00BD0938"/>
    <w:rsid w:val="00BD1601"/>
    <w:rsid w:val="00BF3431"/>
    <w:rsid w:val="00C04CE1"/>
    <w:rsid w:val="00C06F3B"/>
    <w:rsid w:val="00C256FF"/>
    <w:rsid w:val="00C35619"/>
    <w:rsid w:val="00C35C29"/>
    <w:rsid w:val="00C45D38"/>
    <w:rsid w:val="00C4682B"/>
    <w:rsid w:val="00C475C0"/>
    <w:rsid w:val="00C5117E"/>
    <w:rsid w:val="00C56006"/>
    <w:rsid w:val="00C63251"/>
    <w:rsid w:val="00C65CDE"/>
    <w:rsid w:val="00C8136F"/>
    <w:rsid w:val="00C85C29"/>
    <w:rsid w:val="00C902BB"/>
    <w:rsid w:val="00C90BC0"/>
    <w:rsid w:val="00CB7B11"/>
    <w:rsid w:val="00CB7C98"/>
    <w:rsid w:val="00CC1056"/>
    <w:rsid w:val="00CC31F7"/>
    <w:rsid w:val="00CC36E9"/>
    <w:rsid w:val="00CC36F7"/>
    <w:rsid w:val="00CC373D"/>
    <w:rsid w:val="00CD2B0C"/>
    <w:rsid w:val="00CD422D"/>
    <w:rsid w:val="00CE323B"/>
    <w:rsid w:val="00CE5BB9"/>
    <w:rsid w:val="00CF3808"/>
    <w:rsid w:val="00CF3873"/>
    <w:rsid w:val="00D057EE"/>
    <w:rsid w:val="00D1042E"/>
    <w:rsid w:val="00D21B59"/>
    <w:rsid w:val="00D220C5"/>
    <w:rsid w:val="00D25163"/>
    <w:rsid w:val="00D260D3"/>
    <w:rsid w:val="00D5023A"/>
    <w:rsid w:val="00D614EF"/>
    <w:rsid w:val="00D65FBB"/>
    <w:rsid w:val="00D71E0C"/>
    <w:rsid w:val="00D73ED4"/>
    <w:rsid w:val="00D76186"/>
    <w:rsid w:val="00D8182C"/>
    <w:rsid w:val="00D96B38"/>
    <w:rsid w:val="00DA1BE7"/>
    <w:rsid w:val="00DA73D5"/>
    <w:rsid w:val="00DC1437"/>
    <w:rsid w:val="00DC6547"/>
    <w:rsid w:val="00DD20A1"/>
    <w:rsid w:val="00DD2C6E"/>
    <w:rsid w:val="00DD7D33"/>
    <w:rsid w:val="00DE621B"/>
    <w:rsid w:val="00DF096D"/>
    <w:rsid w:val="00DF0D64"/>
    <w:rsid w:val="00E103CB"/>
    <w:rsid w:val="00E108BE"/>
    <w:rsid w:val="00E2074A"/>
    <w:rsid w:val="00E22F2E"/>
    <w:rsid w:val="00E305A2"/>
    <w:rsid w:val="00E434A2"/>
    <w:rsid w:val="00E60F4E"/>
    <w:rsid w:val="00E75CB3"/>
    <w:rsid w:val="00E765FB"/>
    <w:rsid w:val="00EA7C75"/>
    <w:rsid w:val="00EC4CA0"/>
    <w:rsid w:val="00EE3EA8"/>
    <w:rsid w:val="00EE6565"/>
    <w:rsid w:val="00EF33FB"/>
    <w:rsid w:val="00F05AF5"/>
    <w:rsid w:val="00F13495"/>
    <w:rsid w:val="00F1617C"/>
    <w:rsid w:val="00F210C8"/>
    <w:rsid w:val="00F51CDC"/>
    <w:rsid w:val="00F53E93"/>
    <w:rsid w:val="00F6014E"/>
    <w:rsid w:val="00F61277"/>
    <w:rsid w:val="00F665B0"/>
    <w:rsid w:val="00F700F5"/>
    <w:rsid w:val="00F72BB7"/>
    <w:rsid w:val="00F91823"/>
    <w:rsid w:val="00FA6349"/>
    <w:rsid w:val="00FB47A8"/>
    <w:rsid w:val="00FB5ECB"/>
    <w:rsid w:val="00FC71A4"/>
    <w:rsid w:val="00FF13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3"/>
    <o:shapelayout v:ext="edit">
      <o:idmap v:ext="edit" data="2"/>
    </o:shapelayout>
  </w:shapeDefaults>
  <w:decimalSymbol w:val=","/>
  <w:listSeparator w:val=";"/>
  <w14:docId w14:val="3E90D17A"/>
  <w15:docId w15:val="{8433C4B1-C0A0-492E-AFAF-0AA48840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03951"/>
    <w:pPr>
      <w:overflowPunct w:val="0"/>
      <w:autoSpaceDE w:val="0"/>
      <w:autoSpaceDN w:val="0"/>
      <w:adjustRightInd w:val="0"/>
      <w:spacing w:after="240"/>
      <w:textAlignment w:val="baseline"/>
    </w:pPr>
    <w:rPr>
      <w:rFonts w:asciiTheme="minorHAnsi" w:hAnsiTheme="minorHAnsi"/>
      <w:sz w:val="22"/>
    </w:rPr>
  </w:style>
  <w:style w:type="paragraph" w:styleId="Kop1">
    <w:name w:val="heading 1"/>
    <w:basedOn w:val="Standaard"/>
    <w:next w:val="Standaard"/>
    <w:link w:val="Kop1Char"/>
    <w:qFormat/>
    <w:rsid w:val="00B00AD2"/>
    <w:pPr>
      <w:keepNext/>
      <w:keepLines/>
      <w:pageBreakBefore/>
      <w:numPr>
        <w:numId w:val="1"/>
      </w:numPr>
      <w:ind w:left="1134" w:hanging="1134"/>
      <w:outlineLvl w:val="0"/>
    </w:pPr>
    <w:rPr>
      <w:b/>
      <w:kern w:val="28"/>
      <w:sz w:val="32"/>
    </w:rPr>
  </w:style>
  <w:style w:type="paragraph" w:styleId="Kop2">
    <w:name w:val="heading 2"/>
    <w:basedOn w:val="Standaard"/>
    <w:next w:val="Standaard"/>
    <w:link w:val="Kop2Char"/>
    <w:qFormat/>
    <w:rsid w:val="00B00AD2"/>
    <w:pPr>
      <w:keepNext/>
      <w:numPr>
        <w:ilvl w:val="1"/>
        <w:numId w:val="1"/>
      </w:numPr>
      <w:ind w:left="1134" w:hanging="1134"/>
      <w:outlineLvl w:val="1"/>
    </w:pPr>
    <w:rPr>
      <w:b/>
      <w:sz w:val="28"/>
    </w:rPr>
  </w:style>
  <w:style w:type="paragraph" w:styleId="Kop3">
    <w:name w:val="heading 3"/>
    <w:basedOn w:val="Standaard"/>
    <w:next w:val="Standaard"/>
    <w:link w:val="Kop3Char"/>
    <w:qFormat/>
    <w:rsid w:val="00B00AD2"/>
    <w:pPr>
      <w:keepNext/>
      <w:numPr>
        <w:ilvl w:val="2"/>
        <w:numId w:val="1"/>
      </w:numPr>
      <w:ind w:left="1134" w:hanging="1134"/>
      <w:outlineLvl w:val="2"/>
    </w:pPr>
    <w:rPr>
      <w:sz w:val="24"/>
    </w:rPr>
  </w:style>
  <w:style w:type="paragraph" w:styleId="Kop4">
    <w:name w:val="heading 4"/>
    <w:basedOn w:val="Standaard"/>
    <w:next w:val="Standaard"/>
    <w:link w:val="Kop4Char"/>
    <w:qFormat/>
    <w:rsid w:val="0056316F"/>
    <w:pPr>
      <w:keepNext/>
      <w:numPr>
        <w:ilvl w:val="3"/>
        <w:numId w:val="1"/>
      </w:numPr>
      <w:ind w:left="851" w:hanging="851"/>
      <w:outlineLvl w:val="3"/>
    </w:pPr>
    <w:rPr>
      <w:i/>
    </w:rPr>
  </w:style>
  <w:style w:type="paragraph" w:styleId="Kop5">
    <w:name w:val="heading 5"/>
    <w:basedOn w:val="Standaard"/>
    <w:next w:val="Standaard"/>
    <w:qFormat/>
    <w:rsid w:val="0056316F"/>
    <w:pPr>
      <w:keepNext/>
      <w:numPr>
        <w:ilvl w:val="4"/>
        <w:numId w:val="1"/>
      </w:numPr>
      <w:ind w:left="851" w:hanging="851"/>
      <w:outlineLvl w:val="4"/>
    </w:pPr>
  </w:style>
  <w:style w:type="paragraph" w:styleId="Kop6">
    <w:name w:val="heading 6"/>
    <w:basedOn w:val="Standaard"/>
    <w:next w:val="Standaard"/>
    <w:qFormat/>
    <w:rsid w:val="0056316F"/>
    <w:pPr>
      <w:keepNext/>
      <w:numPr>
        <w:ilvl w:val="5"/>
        <w:numId w:val="1"/>
      </w:numPr>
      <w:ind w:left="851" w:hanging="851"/>
      <w:outlineLvl w:val="5"/>
    </w:pPr>
    <w:rPr>
      <w:i/>
    </w:rPr>
  </w:style>
  <w:style w:type="paragraph" w:styleId="Kop7">
    <w:name w:val="heading 7"/>
    <w:basedOn w:val="Standaard"/>
    <w:next w:val="Standaard"/>
    <w:qFormat/>
    <w:rsid w:val="0056316F"/>
    <w:pPr>
      <w:numPr>
        <w:ilvl w:val="6"/>
        <w:numId w:val="1"/>
      </w:numPr>
      <w:ind w:left="851" w:hanging="851"/>
      <w:outlineLvl w:val="6"/>
    </w:pPr>
    <w:rPr>
      <w:rFonts w:ascii="Arial" w:hAnsi="Arial"/>
    </w:rPr>
  </w:style>
  <w:style w:type="paragraph" w:styleId="Kop8">
    <w:name w:val="heading 8"/>
    <w:basedOn w:val="Standaard"/>
    <w:next w:val="Standaard"/>
    <w:qFormat/>
    <w:rsid w:val="0056316F"/>
    <w:pPr>
      <w:numPr>
        <w:ilvl w:val="7"/>
        <w:numId w:val="1"/>
      </w:numPr>
      <w:ind w:left="851" w:hanging="851"/>
      <w:outlineLvl w:val="7"/>
    </w:pPr>
    <w:rPr>
      <w:rFonts w:ascii="Arial" w:hAnsi="Arial"/>
      <w:i/>
    </w:rPr>
  </w:style>
  <w:style w:type="paragraph" w:styleId="Kop9">
    <w:name w:val="heading 9"/>
    <w:basedOn w:val="Standaard"/>
    <w:next w:val="Standaard"/>
    <w:qFormat/>
    <w:rsid w:val="0056316F"/>
    <w:pPr>
      <w:numPr>
        <w:ilvl w:val="8"/>
        <w:numId w:val="1"/>
      </w:numPr>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E0887"/>
    <w:pPr>
      <w:tabs>
        <w:tab w:val="center" w:pos="4820"/>
        <w:tab w:val="right" w:pos="9639"/>
      </w:tabs>
    </w:pPr>
    <w:rPr>
      <w:i/>
      <w:sz w:val="18"/>
      <w:szCs w:val="18"/>
    </w:rPr>
  </w:style>
  <w:style w:type="paragraph" w:styleId="Voettekst">
    <w:name w:val="footer"/>
    <w:basedOn w:val="Standaard"/>
    <w:link w:val="VoettekstChar"/>
    <w:uiPriority w:val="99"/>
    <w:rsid w:val="003E0887"/>
    <w:pPr>
      <w:tabs>
        <w:tab w:val="right" w:pos="9639"/>
      </w:tabs>
    </w:pPr>
    <w:rPr>
      <w:i/>
      <w:sz w:val="18"/>
      <w:szCs w:val="18"/>
    </w:rPr>
  </w:style>
  <w:style w:type="character" w:styleId="Paginanummer">
    <w:name w:val="page number"/>
    <w:basedOn w:val="Standaardalinea-lettertype"/>
    <w:rsid w:val="003C0B08"/>
    <w:rPr>
      <w:rFonts w:asciiTheme="minorHAnsi" w:hAnsiTheme="minorHAnsi"/>
      <w:sz w:val="18"/>
      <w:szCs w:val="18"/>
    </w:rPr>
  </w:style>
  <w:style w:type="paragraph" w:customStyle="1" w:styleId="opsomming">
    <w:name w:val="opsomming"/>
    <w:basedOn w:val="Standaard"/>
    <w:rsid w:val="00631934"/>
    <w:pPr>
      <w:numPr>
        <w:numId w:val="2"/>
      </w:numPr>
      <w:spacing w:after="0"/>
      <w:ind w:left="284" w:hanging="284"/>
    </w:pPr>
  </w:style>
  <w:style w:type="paragraph" w:styleId="Voetnoottekst">
    <w:name w:val="footnote text"/>
    <w:basedOn w:val="Standaard"/>
    <w:semiHidden/>
    <w:rsid w:val="0056316F"/>
    <w:rPr>
      <w:sz w:val="20"/>
    </w:rPr>
  </w:style>
  <w:style w:type="character" w:styleId="Voetnootmarkering">
    <w:name w:val="footnote reference"/>
    <w:basedOn w:val="Standaardalinea-lettertype"/>
    <w:semiHidden/>
    <w:rsid w:val="0056316F"/>
    <w:rPr>
      <w:vertAlign w:val="superscript"/>
    </w:rPr>
  </w:style>
  <w:style w:type="paragraph" w:styleId="Bijschrift">
    <w:name w:val="caption"/>
    <w:basedOn w:val="Standaard"/>
    <w:next w:val="Standaard"/>
    <w:qFormat/>
    <w:rsid w:val="0056316F"/>
    <w:rPr>
      <w:i/>
      <w:sz w:val="20"/>
    </w:rPr>
  </w:style>
  <w:style w:type="paragraph" w:styleId="Inhopg2">
    <w:name w:val="toc 2"/>
    <w:basedOn w:val="Standaard"/>
    <w:next w:val="Standaard"/>
    <w:uiPriority w:val="39"/>
    <w:rsid w:val="00420B98"/>
    <w:pPr>
      <w:tabs>
        <w:tab w:val="left" w:pos="851"/>
        <w:tab w:val="right" w:leader="dot" w:pos="9639"/>
      </w:tabs>
      <w:spacing w:after="0"/>
    </w:pPr>
    <w:rPr>
      <w:sz w:val="20"/>
    </w:rPr>
  </w:style>
  <w:style w:type="paragraph" w:styleId="Inhopg1">
    <w:name w:val="toc 1"/>
    <w:basedOn w:val="Standaard"/>
    <w:next w:val="Standaard"/>
    <w:uiPriority w:val="39"/>
    <w:rsid w:val="00420B98"/>
    <w:pPr>
      <w:tabs>
        <w:tab w:val="left" w:pos="851"/>
        <w:tab w:val="right" w:leader="dot" w:pos="9639"/>
      </w:tabs>
      <w:spacing w:before="120" w:after="0"/>
    </w:pPr>
    <w:rPr>
      <w:b/>
      <w:sz w:val="24"/>
    </w:rPr>
  </w:style>
  <w:style w:type="paragraph" w:styleId="Inhopg3">
    <w:name w:val="toc 3"/>
    <w:basedOn w:val="Standaard"/>
    <w:next w:val="Standaard"/>
    <w:uiPriority w:val="39"/>
    <w:rsid w:val="00420B98"/>
    <w:pPr>
      <w:tabs>
        <w:tab w:val="left" w:pos="851"/>
        <w:tab w:val="right" w:leader="dot" w:pos="9639"/>
      </w:tabs>
      <w:spacing w:after="0"/>
    </w:pPr>
    <w:rPr>
      <w:sz w:val="20"/>
    </w:rPr>
  </w:style>
  <w:style w:type="paragraph" w:styleId="Inhopg4">
    <w:name w:val="toc 4"/>
    <w:basedOn w:val="Standaard"/>
    <w:next w:val="Standaard"/>
    <w:semiHidden/>
    <w:rsid w:val="0056316F"/>
    <w:pPr>
      <w:tabs>
        <w:tab w:val="right" w:leader="dot" w:pos="9639"/>
      </w:tabs>
      <w:spacing w:after="0"/>
    </w:pPr>
    <w:rPr>
      <w:sz w:val="18"/>
    </w:rPr>
  </w:style>
  <w:style w:type="paragraph" w:styleId="Lijstmetafbeeldingen">
    <w:name w:val="table of figures"/>
    <w:basedOn w:val="Standaard"/>
    <w:next w:val="Standaard"/>
    <w:uiPriority w:val="99"/>
    <w:rsid w:val="0056316F"/>
    <w:pPr>
      <w:tabs>
        <w:tab w:val="right" w:leader="dot" w:pos="9639"/>
      </w:tabs>
      <w:ind w:left="440" w:hanging="440"/>
    </w:pPr>
  </w:style>
  <w:style w:type="paragraph" w:customStyle="1" w:styleId="nummering">
    <w:name w:val="nummering"/>
    <w:basedOn w:val="opsomming"/>
    <w:rsid w:val="00631934"/>
    <w:pPr>
      <w:numPr>
        <w:numId w:val="3"/>
      </w:numPr>
      <w:ind w:left="284" w:hanging="284"/>
    </w:pPr>
  </w:style>
  <w:style w:type="character" w:customStyle="1" w:styleId="KoptekstChar">
    <w:name w:val="Koptekst Char"/>
    <w:basedOn w:val="Standaardalinea-lettertype"/>
    <w:link w:val="Koptekst"/>
    <w:uiPriority w:val="99"/>
    <w:rsid w:val="00D8182C"/>
    <w:rPr>
      <w:rFonts w:asciiTheme="minorHAnsi" w:hAnsiTheme="minorHAnsi"/>
      <w:i/>
      <w:sz w:val="18"/>
      <w:szCs w:val="18"/>
      <w:lang w:val="nl-NL"/>
    </w:rPr>
  </w:style>
  <w:style w:type="character" w:customStyle="1" w:styleId="VoettekstChar">
    <w:name w:val="Voettekst Char"/>
    <w:basedOn w:val="Standaardalinea-lettertype"/>
    <w:link w:val="Voettekst"/>
    <w:uiPriority w:val="99"/>
    <w:rsid w:val="00D8182C"/>
    <w:rPr>
      <w:rFonts w:asciiTheme="minorHAnsi" w:hAnsiTheme="minorHAnsi"/>
      <w:i/>
      <w:sz w:val="18"/>
      <w:szCs w:val="18"/>
      <w:lang w:val="nl-NL"/>
    </w:rPr>
  </w:style>
  <w:style w:type="paragraph" w:styleId="Ballontekst">
    <w:name w:val="Balloon Text"/>
    <w:basedOn w:val="Standaard"/>
    <w:link w:val="BallontekstChar"/>
    <w:rsid w:val="00D8182C"/>
    <w:pPr>
      <w:spacing w:after="0"/>
    </w:pPr>
    <w:rPr>
      <w:rFonts w:ascii="Tahoma" w:hAnsi="Tahoma" w:cs="Tahoma"/>
      <w:sz w:val="16"/>
      <w:szCs w:val="16"/>
    </w:rPr>
  </w:style>
  <w:style w:type="character" w:customStyle="1" w:styleId="BallontekstChar">
    <w:name w:val="Ballontekst Char"/>
    <w:basedOn w:val="Standaardalinea-lettertype"/>
    <w:link w:val="Ballontekst"/>
    <w:rsid w:val="00D8182C"/>
    <w:rPr>
      <w:rFonts w:ascii="Tahoma" w:hAnsi="Tahoma" w:cs="Tahoma"/>
      <w:sz w:val="16"/>
      <w:szCs w:val="16"/>
      <w:lang w:val="nl-NL"/>
    </w:rPr>
  </w:style>
  <w:style w:type="paragraph" w:styleId="Lijstalinea">
    <w:name w:val="List Paragraph"/>
    <w:basedOn w:val="Standaard"/>
    <w:uiPriority w:val="34"/>
    <w:qFormat/>
    <w:rsid w:val="00D8182C"/>
    <w:pPr>
      <w:ind w:left="720"/>
      <w:contextualSpacing/>
    </w:pPr>
  </w:style>
  <w:style w:type="table" w:styleId="Tabelraster">
    <w:name w:val="Table Grid"/>
    <w:basedOn w:val="Standaardtabel"/>
    <w:rsid w:val="00163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rsid w:val="00B62003"/>
    <w:rPr>
      <w:color w:val="0000FF" w:themeColor="hyperlink"/>
      <w:u w:val="single"/>
    </w:rPr>
  </w:style>
  <w:style w:type="paragraph" w:styleId="Kopvaninhoudsopgave">
    <w:name w:val="TOC Heading"/>
    <w:basedOn w:val="Kop1"/>
    <w:next w:val="Standaard"/>
    <w:uiPriority w:val="39"/>
    <w:unhideWhenUsed/>
    <w:qFormat/>
    <w:rsid w:val="00241AF7"/>
    <w:pPr>
      <w:pageBreakBefore w:val="0"/>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Normaalweb">
    <w:name w:val="Normal (Web)"/>
    <w:basedOn w:val="Standaard"/>
    <w:uiPriority w:val="99"/>
    <w:unhideWhenUsed/>
    <w:rsid w:val="00DA1BE7"/>
    <w:pPr>
      <w:overflowPunct/>
      <w:autoSpaceDE/>
      <w:autoSpaceDN/>
      <w:adjustRightInd/>
      <w:spacing w:before="150" w:after="225"/>
      <w:textAlignment w:val="auto"/>
    </w:pPr>
    <w:rPr>
      <w:rFonts w:ascii="Times New Roman" w:hAnsi="Times New Roman"/>
      <w:sz w:val="24"/>
      <w:szCs w:val="24"/>
    </w:rPr>
  </w:style>
  <w:style w:type="character" w:customStyle="1" w:styleId="Kop3Char">
    <w:name w:val="Kop 3 Char"/>
    <w:basedOn w:val="Standaardalinea-lettertype"/>
    <w:link w:val="Kop3"/>
    <w:rsid w:val="00DA1BE7"/>
    <w:rPr>
      <w:rFonts w:asciiTheme="minorHAnsi" w:hAnsiTheme="minorHAnsi"/>
      <w:sz w:val="24"/>
      <w:lang w:val="nl-NL"/>
    </w:rPr>
  </w:style>
  <w:style w:type="character" w:customStyle="1" w:styleId="Kop4Char">
    <w:name w:val="Kop 4 Char"/>
    <w:basedOn w:val="Standaardalinea-lettertype"/>
    <w:link w:val="Kop4"/>
    <w:rsid w:val="000846EF"/>
    <w:rPr>
      <w:rFonts w:asciiTheme="minorHAnsi" w:hAnsiTheme="minorHAnsi"/>
      <w:i/>
      <w:sz w:val="22"/>
      <w:lang w:val="nl-NL"/>
    </w:rPr>
  </w:style>
  <w:style w:type="character" w:customStyle="1" w:styleId="Kop1Char">
    <w:name w:val="Kop 1 Char"/>
    <w:basedOn w:val="Standaardalinea-lettertype"/>
    <w:link w:val="Kop1"/>
    <w:rsid w:val="0005457A"/>
    <w:rPr>
      <w:rFonts w:asciiTheme="minorHAnsi" w:hAnsiTheme="minorHAnsi"/>
      <w:b/>
      <w:kern w:val="28"/>
      <w:sz w:val="32"/>
      <w:lang w:val="nl-NL"/>
    </w:rPr>
  </w:style>
  <w:style w:type="character" w:customStyle="1" w:styleId="Kop2Char">
    <w:name w:val="Kop 2 Char"/>
    <w:basedOn w:val="Standaardalinea-lettertype"/>
    <w:link w:val="Kop2"/>
    <w:rsid w:val="0005457A"/>
    <w:rPr>
      <w:rFonts w:asciiTheme="minorHAnsi" w:hAnsiTheme="minorHAnsi"/>
      <w:b/>
      <w:sz w:val="2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6338">
      <w:bodyDiv w:val="1"/>
      <w:marLeft w:val="0"/>
      <w:marRight w:val="0"/>
      <w:marTop w:val="0"/>
      <w:marBottom w:val="0"/>
      <w:divBdr>
        <w:top w:val="none" w:sz="0" w:space="0" w:color="auto"/>
        <w:left w:val="none" w:sz="0" w:space="0" w:color="auto"/>
        <w:bottom w:val="none" w:sz="0" w:space="0" w:color="auto"/>
        <w:right w:val="none" w:sz="0" w:space="0" w:color="auto"/>
      </w:divBdr>
    </w:div>
    <w:div w:id="593630214">
      <w:bodyDiv w:val="1"/>
      <w:marLeft w:val="0"/>
      <w:marRight w:val="0"/>
      <w:marTop w:val="0"/>
      <w:marBottom w:val="0"/>
      <w:divBdr>
        <w:top w:val="none" w:sz="0" w:space="0" w:color="auto"/>
        <w:left w:val="none" w:sz="0" w:space="0" w:color="auto"/>
        <w:bottom w:val="none" w:sz="0" w:space="0" w:color="auto"/>
        <w:right w:val="none" w:sz="0" w:space="0" w:color="auto"/>
      </w:divBdr>
    </w:div>
    <w:div w:id="788356444">
      <w:bodyDiv w:val="1"/>
      <w:marLeft w:val="0"/>
      <w:marRight w:val="0"/>
      <w:marTop w:val="0"/>
      <w:marBottom w:val="0"/>
      <w:divBdr>
        <w:top w:val="none" w:sz="0" w:space="0" w:color="auto"/>
        <w:left w:val="none" w:sz="0" w:space="0" w:color="auto"/>
        <w:bottom w:val="none" w:sz="0" w:space="0" w:color="auto"/>
        <w:right w:val="none" w:sz="0" w:space="0" w:color="auto"/>
      </w:divBdr>
    </w:div>
    <w:div w:id="1251886757">
      <w:bodyDiv w:val="1"/>
      <w:marLeft w:val="0"/>
      <w:marRight w:val="0"/>
      <w:marTop w:val="0"/>
      <w:marBottom w:val="0"/>
      <w:divBdr>
        <w:top w:val="none" w:sz="0" w:space="0" w:color="auto"/>
        <w:left w:val="none" w:sz="0" w:space="0" w:color="auto"/>
        <w:bottom w:val="none" w:sz="0" w:space="0" w:color="auto"/>
        <w:right w:val="none" w:sz="0" w:space="0" w:color="auto"/>
      </w:divBdr>
    </w:div>
    <w:div w:id="1902673390">
      <w:bodyDiv w:val="1"/>
      <w:marLeft w:val="0"/>
      <w:marRight w:val="0"/>
      <w:marTop w:val="0"/>
      <w:marBottom w:val="0"/>
      <w:divBdr>
        <w:top w:val="none" w:sz="0" w:space="0" w:color="auto"/>
        <w:left w:val="none" w:sz="0" w:space="0" w:color="auto"/>
        <w:bottom w:val="none" w:sz="0" w:space="0" w:color="auto"/>
        <w:right w:val="none" w:sz="0" w:space="0" w:color="auto"/>
      </w:divBdr>
    </w:div>
    <w:div w:id="2003972131">
      <w:bodyDiv w:val="1"/>
      <w:marLeft w:val="0"/>
      <w:marRight w:val="0"/>
      <w:marTop w:val="0"/>
      <w:marBottom w:val="0"/>
      <w:divBdr>
        <w:top w:val="none" w:sz="0" w:space="0" w:color="auto"/>
        <w:left w:val="none" w:sz="0" w:space="0" w:color="auto"/>
        <w:bottom w:val="none" w:sz="0" w:space="0" w:color="auto"/>
        <w:right w:val="none" w:sz="0" w:space="0" w:color="auto"/>
      </w:divBdr>
    </w:div>
    <w:div w:id="20522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AppData\Local\Temp\Rar$DI43.208\Eenzijdig%20rapport%202007.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66744-F1B9-40A5-B14C-CA75503A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Eenzijdig rapport 2007.dotm</Template>
  <TotalTime>2338</TotalTime>
  <Pages>1</Pages>
  <Words>1301</Words>
  <Characters>7156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Eenzijdig rapport 2007</vt:lpstr>
    </vt:vector>
  </TitlesOfParts>
  <Company>VVKSO</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Eenzijdig rapport 2007</dc:title>
  <dc:subject>Rapporteren</dc:subject>
  <dc:creator>Jeffrey</dc:creator>
  <cp:keywords>MS Word 2007</cp:keywords>
  <cp:lastModifiedBy>Rune Eerdekens</cp:lastModifiedBy>
  <cp:revision>69</cp:revision>
  <cp:lastPrinted>2020-05-25T09:36:00Z</cp:lastPrinted>
  <dcterms:created xsi:type="dcterms:W3CDTF">2012-05-17T19:38:00Z</dcterms:created>
  <dcterms:modified xsi:type="dcterms:W3CDTF">2023-05-28T19:55:00Z</dcterms:modified>
</cp:coreProperties>
</file>